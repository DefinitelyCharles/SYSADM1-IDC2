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6CB71C49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4818CB">
              <w:rPr>
                <w:rFonts w:eastAsia="Tahoma" w:cs="Arial"/>
              </w:rPr>
              <w:t xml:space="preserve">Gerardo, Charles </w:t>
            </w:r>
            <w:proofErr w:type="spellStart"/>
            <w:r w:rsidR="004818CB">
              <w:rPr>
                <w:rFonts w:eastAsia="Tahoma" w:cs="Arial"/>
              </w:rPr>
              <w:t>Hanzel</w:t>
            </w:r>
            <w:proofErr w:type="spellEnd"/>
            <w:r w:rsidR="004818CB">
              <w:rPr>
                <w:rFonts w:eastAsia="Tahoma" w:cs="Arial"/>
              </w:rPr>
              <w:t xml:space="preserve"> D.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18F03272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4818CB">
              <w:rPr>
                <w:rFonts w:eastAsia="Tahoma" w:cs="Arial"/>
              </w:rPr>
              <w:t xml:space="preserve"> 08/22/2024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1EA2F757" w:rsidR="0030463F" w:rsidRPr="006A0FAE" w:rsidRDefault="00935EAA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40/50</w:t>
            </w:r>
            <w:bookmarkStart w:id="0" w:name="_GoBack"/>
            <w:bookmarkEnd w:id="0"/>
            <w:r w:rsidR="0030463F"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53E2A2A4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4818CB">
              <w:rPr>
                <w:rFonts w:eastAsia="Tahoma" w:cs="Arial"/>
              </w:rPr>
              <w:t xml:space="preserve"> IDC2w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6967C49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</w:t>
            </w:r>
            <w:r w:rsidR="004818CB" w:rsidRPr="006A0FAE">
              <w:rPr>
                <w:rFonts w:eastAsia="Tahoma" w:cs="Arial"/>
              </w:rPr>
              <w:t>:</w:t>
            </w:r>
            <w:r w:rsidR="004818CB">
              <w:rPr>
                <w:rFonts w:eastAsia="Tahoma" w:cs="Arial"/>
              </w:rPr>
              <w:t xml:space="preserve"> 08/22/2024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CD36A5F" w:rsidR="004818CB" w:rsidRDefault="00307F75" w:rsidP="004818C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  <w:r w:rsidR="004818CB">
        <w:rPr>
          <w:rFonts w:cs="Arial"/>
          <w:sz w:val="22"/>
          <w:lang w:val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098076F5" wp14:editId="3530D58B">
            <wp:extent cx="6425565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59A2" w14:textId="75D6BF32" w:rsidR="00307F75" w:rsidRPr="00307F75" w:rsidRDefault="004818CB" w:rsidP="004818CB">
      <w:pPr>
        <w:spacing w:before="0" w:after="0" w:line="240" w:lineRule="auto"/>
        <w:rPr>
          <w:rFonts w:cs="Arial"/>
          <w:lang w:val="en-PH"/>
        </w:rPr>
      </w:pPr>
      <w:r>
        <w:rPr>
          <w:rFonts w:cs="Arial"/>
          <w:lang w:val="en-PH"/>
        </w:rPr>
        <w:br w:type="page"/>
      </w:r>
    </w:p>
    <w:p w14:paraId="3F9CF29C" w14:textId="77777777" w:rsidR="00291C83" w:rsidRDefault="00307F75" w:rsidP="00291C83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lastRenderedPageBreak/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3A59DCE7" w14:textId="03141933" w:rsidR="00307F75" w:rsidRPr="00307F75" w:rsidRDefault="00291C83" w:rsidP="00291C83">
      <w:pPr>
        <w:pStyle w:val="BodyTextL25"/>
        <w:ind w:left="720"/>
        <w:rPr>
          <w:rFonts w:cs="Arial"/>
          <w:sz w:val="22"/>
          <w:lang w:val="en-PH"/>
        </w:rPr>
      </w:pPr>
      <w:r>
        <w:rPr>
          <w:rFonts w:cs="Arial"/>
          <w:sz w:val="22"/>
          <w:lang w:val="en-PH"/>
        </w:rPr>
        <w:br/>
      </w:r>
      <w:r w:rsidRPr="00291C83">
        <w:rPr>
          <w:rFonts w:cs="Arial"/>
          <w:noProof/>
          <w:sz w:val="22"/>
          <w:lang w:val="en-PH" w:eastAsia="en-PH"/>
        </w:rPr>
        <w:drawing>
          <wp:inline distT="0" distB="0" distL="0" distR="0" wp14:anchorId="1E206569" wp14:editId="5E7C2FD4">
            <wp:extent cx="6425565" cy="3609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03D" w14:textId="19172759" w:rsidR="00307F75" w:rsidRPr="00307F75" w:rsidRDefault="00307F75" w:rsidP="004818C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  <w:r w:rsidR="004818CB">
        <w:rPr>
          <w:rFonts w:cs="Arial"/>
          <w:sz w:val="22"/>
          <w:lang w:val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284D3A95" wp14:editId="35CD27EB">
            <wp:extent cx="5611008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C13A" w14:textId="59A01AE6" w:rsidR="00307F75" w:rsidRPr="00307F75" w:rsidRDefault="00307F75" w:rsidP="004818C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  <w:r w:rsidR="004818CB">
        <w:rPr>
          <w:rFonts w:cs="Arial"/>
          <w:sz w:val="22"/>
          <w:lang w:val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6E34DA65" wp14:editId="7CAB43A8">
            <wp:extent cx="6144482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955" w14:textId="50A162F5" w:rsidR="00307F75" w:rsidRPr="00307F75" w:rsidRDefault="00307F75" w:rsidP="00D1375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lastRenderedPageBreak/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  <w:r w:rsidR="00D1375B">
        <w:rPr>
          <w:rFonts w:cs="Arial"/>
          <w:sz w:val="22"/>
          <w:lang w:val="en-PH"/>
        </w:rPr>
        <w:br/>
      </w:r>
      <w:r w:rsidR="00D1375B" w:rsidRPr="00D1375B">
        <w:rPr>
          <w:rFonts w:cs="Arial"/>
          <w:noProof/>
          <w:sz w:val="22"/>
          <w:lang w:val="en-PH" w:eastAsia="en-PH"/>
        </w:rPr>
        <w:drawing>
          <wp:inline distT="0" distB="0" distL="0" distR="0" wp14:anchorId="5A5E3A0D" wp14:editId="6BE5F7E3">
            <wp:extent cx="5458587" cy="3067478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4DB" w14:textId="2E163554" w:rsidR="00307F75" w:rsidRPr="00307F75" w:rsidRDefault="00307F75" w:rsidP="004818C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  <w:r w:rsidR="004818CB">
        <w:rPr>
          <w:rFonts w:cs="Arial"/>
          <w:sz w:val="22"/>
          <w:lang w:val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2508A7D7" wp14:editId="72DDDF20">
            <wp:extent cx="6425565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3BD" w14:textId="12AD2692" w:rsidR="00307F75" w:rsidRPr="00307F75" w:rsidRDefault="00307F75" w:rsidP="00D1375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  <w:r w:rsidR="00D1375B">
        <w:rPr>
          <w:rFonts w:cs="Arial"/>
          <w:sz w:val="22"/>
          <w:lang w:val="en-PH"/>
        </w:rPr>
        <w:br/>
      </w:r>
      <w:r w:rsidR="00D1375B" w:rsidRPr="00D1375B">
        <w:rPr>
          <w:rFonts w:cs="Arial"/>
          <w:noProof/>
          <w:sz w:val="22"/>
          <w:lang w:val="en-PH" w:eastAsia="en-PH"/>
        </w:rPr>
        <w:drawing>
          <wp:inline distT="0" distB="0" distL="0" distR="0" wp14:anchorId="17AD62D1" wp14:editId="71B4B31B">
            <wp:extent cx="4172532" cy="221963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F01" w14:textId="48F0B1DA" w:rsidR="00307F75" w:rsidRPr="00307F75" w:rsidRDefault="00307F75" w:rsidP="004818C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lastRenderedPageBreak/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  <w:r w:rsidR="004818CB">
        <w:rPr>
          <w:rFonts w:cs="Arial"/>
          <w:sz w:val="22"/>
          <w:lang w:val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54E3E42B" wp14:editId="45B515A5">
            <wp:extent cx="6382641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EEF" w14:textId="656F894B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  <w:r w:rsidR="00D1375B">
        <w:rPr>
          <w:rFonts w:cs="Arial"/>
          <w:sz w:val="22"/>
          <w:lang w:val="en-PH"/>
        </w:rPr>
        <w:br/>
      </w:r>
      <w:r w:rsidR="00D1375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02F2F38B" wp14:editId="3D75C12F">
            <wp:extent cx="6144482" cy="31436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9DB" w14:textId="3456F289" w:rsidR="0067239A" w:rsidRPr="00D1375B" w:rsidRDefault="00307F75" w:rsidP="00D1375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  <w:r w:rsidR="004818CB">
        <w:rPr>
          <w:rFonts w:cs="Arial"/>
          <w:sz w:val="22"/>
          <w:lang w:val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4E96A25F" wp14:editId="03DFFDD8">
            <wp:extent cx="6220693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23B2099B" w:rsidR="0067239A" w:rsidRPr="0067239A" w:rsidRDefault="0067239A" w:rsidP="004818C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  <w:r w:rsidR="004818CB">
        <w:rPr>
          <w:rFonts w:eastAsia="Times New Roman" w:cs="Arial"/>
          <w:lang w:val="en-PH" w:eastAsia="en-PH"/>
        </w:rPr>
        <w:br/>
      </w:r>
      <w:r w:rsidR="004818CB" w:rsidRPr="004818CB">
        <w:rPr>
          <w:rFonts w:eastAsia="Times New Roman" w:cs="Arial"/>
          <w:noProof/>
          <w:lang w:val="en-PH" w:eastAsia="en-PH"/>
        </w:rPr>
        <w:drawing>
          <wp:inline distT="0" distB="0" distL="0" distR="0" wp14:anchorId="00273E07" wp14:editId="7FCC9C2E">
            <wp:extent cx="6425565" cy="86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image2.png</w:t>
      </w:r>
    </w:p>
    <w:p w14:paraId="276309DC" w14:textId="18758E40" w:rsidR="0067239A" w:rsidRPr="0067239A" w:rsidRDefault="0067239A" w:rsidP="004818C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  <w:r w:rsidR="004818CB">
        <w:rPr>
          <w:rFonts w:eastAsia="Times New Roman" w:cs="Arial"/>
          <w:lang w:val="en-PH" w:eastAsia="en-PH"/>
        </w:rPr>
        <w:br/>
      </w:r>
      <w:r w:rsidR="004818CB" w:rsidRPr="004818CB">
        <w:rPr>
          <w:rFonts w:eastAsia="Times New Roman" w:cs="Arial"/>
          <w:noProof/>
          <w:lang w:val="en-PH" w:eastAsia="en-PH"/>
        </w:rPr>
        <w:drawing>
          <wp:inline distT="0" distB="0" distL="0" distR="0" wp14:anchorId="70DEF195" wp14:editId="33E6D425">
            <wp:extent cx="6392167" cy="96215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58E07D64" w:rsidR="0067239A" w:rsidRPr="0067239A" w:rsidRDefault="0067239A" w:rsidP="004818C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  <w:r w:rsidR="004818CB">
        <w:rPr>
          <w:rFonts w:eastAsia="Times New Roman" w:cs="Arial"/>
          <w:lang w:val="en-PH" w:eastAsia="en-PH"/>
        </w:rPr>
        <w:br/>
      </w:r>
      <w:r w:rsidR="004818CB" w:rsidRPr="004818CB">
        <w:rPr>
          <w:rFonts w:eastAsia="Times New Roman" w:cs="Arial"/>
          <w:noProof/>
          <w:lang w:val="en-PH" w:eastAsia="en-PH"/>
        </w:rPr>
        <w:drawing>
          <wp:inline distT="0" distB="0" distL="0" distR="0" wp14:anchorId="37374756" wp14:editId="4434E106">
            <wp:extent cx="6425565" cy="558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57D3D7E" w:rsidR="0067239A" w:rsidRPr="0067239A" w:rsidRDefault="0067239A" w:rsidP="004818C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  <w:r w:rsidR="004818CB">
        <w:rPr>
          <w:rFonts w:eastAsia="Times New Roman" w:cs="Arial"/>
          <w:lang w:val="en-PH" w:eastAsia="en-PH"/>
        </w:rPr>
        <w:br/>
      </w:r>
      <w:r w:rsidR="004818CB" w:rsidRPr="004818CB">
        <w:rPr>
          <w:rFonts w:eastAsia="Times New Roman" w:cs="Arial"/>
          <w:noProof/>
          <w:lang w:val="en-PH" w:eastAsia="en-PH"/>
        </w:rPr>
        <w:drawing>
          <wp:inline distT="0" distB="0" distL="0" distR="0" wp14:anchorId="60ACF5C5" wp14:editId="665D6F17">
            <wp:extent cx="6354062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2662C432" w:rsidR="002E7C2C" w:rsidRDefault="00F26A9A" w:rsidP="004818CB">
      <w:pPr>
        <w:pStyle w:val="BodyTextL25"/>
        <w:numPr>
          <w:ilvl w:val="0"/>
          <w:numId w:val="21"/>
        </w:numPr>
        <w:rPr>
          <w:rFonts w:eastAsia="Times New Roman" w:cs="Arial"/>
          <w:sz w:val="22"/>
          <w:lang w:val="en-PH" w:eastAsia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lastRenderedPageBreak/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  <w:r w:rsidR="004818CB">
        <w:rPr>
          <w:rFonts w:eastAsia="Times New Roman" w:cs="Arial"/>
          <w:sz w:val="22"/>
          <w:lang w:val="en-PH" w:eastAsia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3E3661B7" wp14:editId="474F77A1">
            <wp:extent cx="3439005" cy="426779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04C4" w14:textId="29B2FE48" w:rsidR="00F26A9A" w:rsidRPr="002E7C2C" w:rsidRDefault="002E7C2C" w:rsidP="002E7C2C">
      <w:pPr>
        <w:spacing w:before="0" w:after="0" w:line="240" w:lineRule="auto"/>
        <w:ind w:left="360"/>
        <w:rPr>
          <w:rFonts w:eastAsia="Times New Roman" w:cs="Arial"/>
          <w:lang w:val="en-PH" w:eastAsia="en-PH"/>
        </w:rPr>
      </w:pPr>
      <w:r>
        <w:rPr>
          <w:rFonts w:eastAsia="Times New Roman" w:cs="Arial"/>
          <w:lang w:val="en-PH" w:eastAsia="en-PH"/>
        </w:rPr>
        <w:br w:type="page"/>
      </w:r>
    </w:p>
    <w:p w14:paraId="46ACA421" w14:textId="2E601BBA" w:rsidR="00F264D8" w:rsidRPr="006A0FAE" w:rsidRDefault="00F26A9A" w:rsidP="002E7C2C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  <w:r w:rsidR="002E7C2C">
        <w:rPr>
          <w:rFonts w:eastAsia="Times New Roman" w:cs="Arial"/>
          <w:sz w:val="22"/>
          <w:lang w:val="en-PH" w:eastAsia="en-PH"/>
        </w:rPr>
        <w:br/>
      </w:r>
      <w:r w:rsidR="002E7C2C" w:rsidRPr="002E7C2C">
        <w:rPr>
          <w:rFonts w:cs="Arial"/>
          <w:noProof/>
          <w:sz w:val="22"/>
          <w:lang w:val="en-PH" w:eastAsia="en-PH"/>
        </w:rPr>
        <w:drawing>
          <wp:inline distT="0" distB="0" distL="0" distR="0" wp14:anchorId="38148B8F" wp14:editId="5BFD4111">
            <wp:extent cx="6425565" cy="3163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F6D7" w14:textId="098951B5" w:rsidR="00F264D8" w:rsidRPr="006A0FAE" w:rsidRDefault="00F264D8" w:rsidP="004818C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  <w:r w:rsidR="004818CB">
        <w:rPr>
          <w:rFonts w:eastAsia="Times New Roman" w:cs="Arial"/>
          <w:sz w:val="22"/>
          <w:lang w:val="en-PH" w:eastAsia="en-PH"/>
        </w:rPr>
        <w:br/>
      </w:r>
      <w:r w:rsidR="004818CB" w:rsidRPr="004818CB">
        <w:rPr>
          <w:rFonts w:cs="Arial"/>
          <w:noProof/>
          <w:sz w:val="22"/>
          <w:lang w:val="en-PH" w:eastAsia="en-PH"/>
        </w:rPr>
        <w:drawing>
          <wp:inline distT="0" distB="0" distL="0" distR="0" wp14:anchorId="741042ED" wp14:editId="637B98EE">
            <wp:extent cx="6425565" cy="205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8B0" w14:textId="01FF84C3" w:rsidR="00F264D8" w:rsidRPr="00307F75" w:rsidRDefault="00F264D8" w:rsidP="002E7C2C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  <w:r w:rsidR="002E7C2C">
        <w:rPr>
          <w:rFonts w:eastAsia="Times New Roman" w:cs="Arial"/>
          <w:sz w:val="22"/>
          <w:lang w:val="en-PH" w:eastAsia="en-PH"/>
        </w:rPr>
        <w:br/>
      </w:r>
      <w:r w:rsidR="002E7C2C" w:rsidRPr="002E7C2C">
        <w:rPr>
          <w:rFonts w:cs="Arial"/>
          <w:noProof/>
          <w:sz w:val="22"/>
          <w:lang w:val="en-PH" w:eastAsia="en-PH"/>
        </w:rPr>
        <w:drawing>
          <wp:inline distT="0" distB="0" distL="0" distR="0" wp14:anchorId="4294D740" wp14:editId="492B389D">
            <wp:extent cx="6425565" cy="713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1D6" w14:textId="77777777" w:rsidR="002E7C2C" w:rsidRDefault="002E7C2C">
      <w:pPr>
        <w:spacing w:before="0"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401E22D3" w14:textId="77777777" w:rsidR="00291C83" w:rsidRPr="006A0FAE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  <w:r w:rsidR="00052B52">
        <w:rPr>
          <w:rFonts w:cs="Arial"/>
          <w:sz w:val="22"/>
        </w:rPr>
        <w:br/>
      </w:r>
      <w:r w:rsidR="00052B52">
        <w:rPr>
          <w:rFonts w:cs="Arial"/>
          <w:sz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1"/>
        <w:gridCol w:w="1457"/>
        <w:gridCol w:w="7511"/>
      </w:tblGrid>
      <w:tr w:rsidR="009F5C57" w14:paraId="53C3EF7B" w14:textId="77777777" w:rsidTr="00291C83">
        <w:tc>
          <w:tcPr>
            <w:tcW w:w="1053" w:type="dxa"/>
          </w:tcPr>
          <w:p w14:paraId="008A2FBC" w14:textId="6D7FD282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Activity Number</w:t>
            </w:r>
          </w:p>
        </w:tc>
        <w:tc>
          <w:tcPr>
            <w:tcW w:w="3685" w:type="dxa"/>
          </w:tcPr>
          <w:p w14:paraId="5055E549" w14:textId="6FE18D24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Instructions</w:t>
            </w:r>
          </w:p>
        </w:tc>
        <w:tc>
          <w:tcPr>
            <w:tcW w:w="5011" w:type="dxa"/>
          </w:tcPr>
          <w:p w14:paraId="0A49FEE3" w14:textId="007DC6E4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Screenshots</w:t>
            </w:r>
          </w:p>
        </w:tc>
      </w:tr>
      <w:tr w:rsidR="009F5C57" w14:paraId="2DE0393D" w14:textId="77777777" w:rsidTr="00291C83">
        <w:tc>
          <w:tcPr>
            <w:tcW w:w="1053" w:type="dxa"/>
          </w:tcPr>
          <w:p w14:paraId="1EC7112F" w14:textId="7443C5EF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</w:t>
            </w:r>
          </w:p>
        </w:tc>
        <w:tc>
          <w:tcPr>
            <w:tcW w:w="3685" w:type="dxa"/>
          </w:tcPr>
          <w:p w14:paraId="1F4777AB" w14:textId="77777777" w:rsidR="00291C83" w:rsidRDefault="00291C83" w:rsidP="00307F75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Open File Explorer:</w:t>
            </w:r>
            <w:r w:rsidRPr="00307F75">
              <w:rPr>
                <w:rFonts w:cs="Arial"/>
                <w:sz w:val="22"/>
                <w:lang w:val="en-PH"/>
              </w:rPr>
              <w:t xml:space="preserve"> Click the File Explorer icon on your desktop or press the Windows key + E.</w:t>
            </w:r>
          </w:p>
          <w:p w14:paraId="55EB0733" w14:textId="543A3900" w:rsidR="00291C83" w:rsidRDefault="00291C83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5011" w:type="dxa"/>
          </w:tcPr>
          <w:p w14:paraId="3480022D" w14:textId="45A19470" w:rsidR="00291C83" w:rsidRDefault="00291C83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62C86FBE" wp14:editId="5C7AB0F4">
                  <wp:extent cx="2167890" cy="1214952"/>
                  <wp:effectExtent l="0" t="0" r="381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936" cy="12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14509203" w14:textId="77777777" w:rsidTr="00291C83">
        <w:tc>
          <w:tcPr>
            <w:tcW w:w="1053" w:type="dxa"/>
          </w:tcPr>
          <w:p w14:paraId="0E00982E" w14:textId="2469D59A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</w:tc>
        <w:tc>
          <w:tcPr>
            <w:tcW w:w="3685" w:type="dxa"/>
          </w:tcPr>
          <w:p w14:paraId="453288E1" w14:textId="77777777" w:rsidR="00291C83" w:rsidRPr="00307F75" w:rsidRDefault="00291C83" w:rsidP="00291C8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Navigate to your Documents folder:</w:t>
            </w:r>
            <w:r w:rsidRPr="00307F75">
              <w:rPr>
                <w:rFonts w:cs="Arial"/>
                <w:sz w:val="22"/>
                <w:lang w:val="en-PH"/>
              </w:rPr>
              <w:t xml:space="preserve"> This is usually the default location for user files.</w:t>
            </w:r>
          </w:p>
          <w:p w14:paraId="47DAC6F8" w14:textId="742E8DC5" w:rsidR="00291C83" w:rsidRDefault="00291C83" w:rsidP="00291C83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5011" w:type="dxa"/>
          </w:tcPr>
          <w:p w14:paraId="2F100305" w14:textId="06A35474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291C83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42EBA215" wp14:editId="58649C00">
                  <wp:extent cx="2215515" cy="124448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214" cy="125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3F5009EF" w14:textId="77777777" w:rsidTr="00291C83">
        <w:tc>
          <w:tcPr>
            <w:tcW w:w="1053" w:type="dxa"/>
          </w:tcPr>
          <w:p w14:paraId="71FE4398" w14:textId="0B344054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3685" w:type="dxa"/>
          </w:tcPr>
          <w:p w14:paraId="42741B80" w14:textId="4F197918" w:rsidR="00291C83" w:rsidRDefault="00291C83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Create a new folder:</w:t>
            </w:r>
            <w:r w:rsidRPr="00307F75">
              <w:rPr>
                <w:rFonts w:cs="Arial"/>
                <w:sz w:val="22"/>
                <w:lang w:val="en-PH"/>
              </w:rPr>
              <w:t xml:space="preserve"> Right-click in an empty space, select "New," then "Folder." Name it "Lab1_Windows."</w:t>
            </w:r>
            <w:r>
              <w:rPr>
                <w:rFonts w:cs="Arial"/>
                <w:sz w:val="22"/>
                <w:lang w:val="en-PH"/>
              </w:rPr>
              <w:br/>
            </w:r>
          </w:p>
        </w:tc>
        <w:tc>
          <w:tcPr>
            <w:tcW w:w="5011" w:type="dxa"/>
          </w:tcPr>
          <w:p w14:paraId="7B4FCBF2" w14:textId="2B33A68C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77891B34" wp14:editId="09B7366D">
                  <wp:extent cx="2952115" cy="18091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03" cy="18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2672DAEB" w14:textId="77777777" w:rsidTr="00291C83">
        <w:tc>
          <w:tcPr>
            <w:tcW w:w="1053" w:type="dxa"/>
          </w:tcPr>
          <w:p w14:paraId="7C99FBF3" w14:textId="6E947FA6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</w:t>
            </w:r>
          </w:p>
        </w:tc>
        <w:tc>
          <w:tcPr>
            <w:tcW w:w="3685" w:type="dxa"/>
          </w:tcPr>
          <w:p w14:paraId="3A638939" w14:textId="0F6E54FE" w:rsidR="00291C83" w:rsidRDefault="00291C83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Create a text file:</w:t>
            </w:r>
            <w:r w:rsidRPr="00307F75">
              <w:rPr>
                <w:rFonts w:cs="Arial"/>
                <w:sz w:val="22"/>
                <w:lang w:val="en-PH"/>
              </w:rPr>
              <w:t xml:space="preserve"> Right-click in the "Lab1_Windows" folder, select "New," then "Text Document." Rename it to "info.txt."</w:t>
            </w:r>
            <w:r>
              <w:rPr>
                <w:rFonts w:cs="Arial"/>
                <w:sz w:val="22"/>
                <w:lang w:val="en-PH"/>
              </w:rPr>
              <w:br/>
            </w:r>
          </w:p>
        </w:tc>
        <w:tc>
          <w:tcPr>
            <w:tcW w:w="5011" w:type="dxa"/>
          </w:tcPr>
          <w:p w14:paraId="17941192" w14:textId="7BA16289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794E256A" wp14:editId="00861521">
                  <wp:extent cx="2694940" cy="161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4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270D36E3" w14:textId="77777777" w:rsidTr="00291C83">
        <w:tc>
          <w:tcPr>
            <w:tcW w:w="1053" w:type="dxa"/>
          </w:tcPr>
          <w:p w14:paraId="2994F863" w14:textId="51F1F8CB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</w:t>
            </w:r>
          </w:p>
        </w:tc>
        <w:tc>
          <w:tcPr>
            <w:tcW w:w="3685" w:type="dxa"/>
          </w:tcPr>
          <w:p w14:paraId="25EA777A" w14:textId="77777777" w:rsidR="00291C83" w:rsidRPr="00307F75" w:rsidRDefault="00291C83" w:rsidP="00291C8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Open the text file:</w:t>
            </w:r>
            <w:r w:rsidRPr="00307F75">
              <w:rPr>
                <w:rFonts w:cs="Arial"/>
                <w:sz w:val="22"/>
                <w:lang w:val="en-PH"/>
              </w:rPr>
              <w:t xml:space="preserve"> Double-click the "info.txt" file to open it in Notepad.</w:t>
            </w:r>
          </w:p>
          <w:p w14:paraId="5309B260" w14:textId="77777777" w:rsidR="00291C83" w:rsidRPr="00307F75" w:rsidRDefault="00291C83" w:rsidP="00307F75">
            <w:pPr>
              <w:pStyle w:val="BodyTextL25"/>
              <w:ind w:left="0"/>
              <w:rPr>
                <w:rFonts w:cs="Arial"/>
                <w:b/>
                <w:bCs/>
                <w:sz w:val="22"/>
                <w:lang w:val="en-PH"/>
              </w:rPr>
            </w:pPr>
          </w:p>
        </w:tc>
        <w:tc>
          <w:tcPr>
            <w:tcW w:w="5011" w:type="dxa"/>
          </w:tcPr>
          <w:p w14:paraId="360CE07F" w14:textId="0082E790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D1375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38FA39D5" wp14:editId="2AB144EC">
                  <wp:extent cx="2181225" cy="122574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06" cy="125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196E032C" w14:textId="77777777" w:rsidTr="00291C83">
        <w:tc>
          <w:tcPr>
            <w:tcW w:w="1053" w:type="dxa"/>
          </w:tcPr>
          <w:p w14:paraId="2428D29C" w14:textId="4AE25664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</w:t>
            </w:r>
          </w:p>
        </w:tc>
        <w:tc>
          <w:tcPr>
            <w:tcW w:w="3685" w:type="dxa"/>
          </w:tcPr>
          <w:p w14:paraId="4D415892" w14:textId="77777777" w:rsidR="00291C83" w:rsidRDefault="00291C83" w:rsidP="00307F75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Type some text:</w:t>
            </w:r>
            <w:r w:rsidRPr="00307F75">
              <w:rPr>
                <w:rFonts w:cs="Arial"/>
                <w:sz w:val="22"/>
                <w:lang w:val="en-PH"/>
              </w:rPr>
              <w:t xml:space="preserve"> Write a short paragraph about yourself or the purpose of the file.</w:t>
            </w:r>
          </w:p>
          <w:p w14:paraId="4D246CE8" w14:textId="4752C44B" w:rsidR="00291C83" w:rsidRPr="00307F75" w:rsidRDefault="00291C83" w:rsidP="00307F75">
            <w:pPr>
              <w:pStyle w:val="BodyTextL25"/>
              <w:ind w:left="0"/>
              <w:rPr>
                <w:rFonts w:cs="Arial"/>
                <w:b/>
                <w:bCs/>
                <w:sz w:val="22"/>
                <w:lang w:val="en-PH"/>
              </w:rPr>
            </w:pPr>
          </w:p>
        </w:tc>
        <w:tc>
          <w:tcPr>
            <w:tcW w:w="5011" w:type="dxa"/>
          </w:tcPr>
          <w:p w14:paraId="0972F001" w14:textId="62F7176E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3C4AC81A" wp14:editId="400FF2C8">
                  <wp:extent cx="2919730" cy="10953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909" cy="111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54E320FB" w14:textId="77777777" w:rsidTr="00291C83">
        <w:tc>
          <w:tcPr>
            <w:tcW w:w="1053" w:type="dxa"/>
          </w:tcPr>
          <w:p w14:paraId="616CD578" w14:textId="68192194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</w:t>
            </w:r>
          </w:p>
        </w:tc>
        <w:tc>
          <w:tcPr>
            <w:tcW w:w="3685" w:type="dxa"/>
          </w:tcPr>
          <w:p w14:paraId="5292D3FE" w14:textId="77777777" w:rsidR="00291C83" w:rsidRPr="00307F75" w:rsidRDefault="00291C83" w:rsidP="00291C8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Save the file:</w:t>
            </w:r>
            <w:r w:rsidRPr="00307F75">
              <w:rPr>
                <w:rFonts w:cs="Arial"/>
                <w:sz w:val="22"/>
                <w:lang w:val="en-PH"/>
              </w:rPr>
              <w:t xml:space="preserve"> Close the Notepad window and save the changes.</w:t>
            </w:r>
          </w:p>
          <w:p w14:paraId="27465A1A" w14:textId="77777777" w:rsidR="00291C83" w:rsidRPr="00307F75" w:rsidRDefault="00291C83" w:rsidP="00307F75">
            <w:pPr>
              <w:pStyle w:val="BodyTextL25"/>
              <w:ind w:left="0"/>
              <w:rPr>
                <w:rFonts w:cs="Arial"/>
                <w:b/>
                <w:bCs/>
                <w:sz w:val="22"/>
                <w:lang w:val="en-PH"/>
              </w:rPr>
            </w:pPr>
          </w:p>
        </w:tc>
        <w:tc>
          <w:tcPr>
            <w:tcW w:w="5011" w:type="dxa"/>
          </w:tcPr>
          <w:p w14:paraId="50FB5470" w14:textId="30D95E04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D1375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1DF890E7" wp14:editId="2368338E">
                  <wp:extent cx="2047874" cy="108939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707" cy="113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0334233F" w14:textId="77777777" w:rsidTr="00291C83">
        <w:tc>
          <w:tcPr>
            <w:tcW w:w="1053" w:type="dxa"/>
          </w:tcPr>
          <w:p w14:paraId="2AF0BBF5" w14:textId="272A1025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</w:t>
            </w:r>
          </w:p>
        </w:tc>
        <w:tc>
          <w:tcPr>
            <w:tcW w:w="3685" w:type="dxa"/>
          </w:tcPr>
          <w:p w14:paraId="706777D3" w14:textId="314CD9EC" w:rsidR="00291C83" w:rsidRPr="00307F75" w:rsidRDefault="00291C83" w:rsidP="00307F75">
            <w:pPr>
              <w:pStyle w:val="BodyTextL25"/>
              <w:ind w:left="0"/>
              <w:rPr>
                <w:rFonts w:cs="Arial"/>
                <w:b/>
                <w:bCs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Create a subfolder:</w:t>
            </w:r>
            <w:r w:rsidRPr="00307F75">
              <w:rPr>
                <w:rFonts w:cs="Arial"/>
                <w:sz w:val="22"/>
                <w:lang w:val="en-PH"/>
              </w:rPr>
              <w:t xml:space="preserve"> Create a new folder inside "Lab1_Windows" called "Data."</w:t>
            </w:r>
            <w:r>
              <w:rPr>
                <w:rFonts w:cs="Arial"/>
                <w:sz w:val="22"/>
                <w:lang w:val="en-PH"/>
              </w:rPr>
              <w:br/>
            </w:r>
          </w:p>
        </w:tc>
        <w:tc>
          <w:tcPr>
            <w:tcW w:w="5011" w:type="dxa"/>
          </w:tcPr>
          <w:p w14:paraId="4C6CC0FA" w14:textId="7F0E52E9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638FAA94" wp14:editId="6760E12C">
                  <wp:extent cx="2869565" cy="180975"/>
                  <wp:effectExtent l="0" t="0" r="698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419" cy="18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7C465C10" w14:textId="77777777" w:rsidTr="00291C83">
        <w:tc>
          <w:tcPr>
            <w:tcW w:w="1053" w:type="dxa"/>
          </w:tcPr>
          <w:p w14:paraId="77214C6E" w14:textId="7941A9DA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9</w:t>
            </w:r>
          </w:p>
        </w:tc>
        <w:tc>
          <w:tcPr>
            <w:tcW w:w="3685" w:type="dxa"/>
          </w:tcPr>
          <w:p w14:paraId="17F33A5B" w14:textId="77777777" w:rsidR="00291C83" w:rsidRPr="00307F75" w:rsidRDefault="00291C83" w:rsidP="00291C8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Copy the text file:</w:t>
            </w:r>
            <w:r w:rsidRPr="00307F75">
              <w:rPr>
                <w:rFonts w:cs="Arial"/>
                <w:sz w:val="22"/>
                <w:lang w:val="en-PH"/>
              </w:rPr>
              <w:t xml:space="preserve"> Copy the "info.txt" file to the "Data" subfolder.</w:t>
            </w:r>
          </w:p>
          <w:p w14:paraId="537E1D68" w14:textId="77777777" w:rsidR="00291C83" w:rsidRPr="00307F75" w:rsidRDefault="00291C83" w:rsidP="00307F75">
            <w:pPr>
              <w:pStyle w:val="BodyTextL25"/>
              <w:ind w:left="0"/>
              <w:rPr>
                <w:rFonts w:cs="Arial"/>
                <w:b/>
                <w:bCs/>
                <w:sz w:val="22"/>
                <w:lang w:val="en-PH"/>
              </w:rPr>
            </w:pPr>
          </w:p>
        </w:tc>
        <w:tc>
          <w:tcPr>
            <w:tcW w:w="5011" w:type="dxa"/>
          </w:tcPr>
          <w:p w14:paraId="283B0BF4" w14:textId="04F66E9B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7CFDF04B" wp14:editId="1760D51C">
                  <wp:extent cx="3009265" cy="161925"/>
                  <wp:effectExtent l="0" t="0" r="63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44" cy="16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42BA33EC" w14:textId="77777777" w:rsidTr="00291C83">
        <w:tc>
          <w:tcPr>
            <w:tcW w:w="1053" w:type="dxa"/>
          </w:tcPr>
          <w:p w14:paraId="7E918B42" w14:textId="04824C2C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</w:t>
            </w:r>
          </w:p>
        </w:tc>
        <w:tc>
          <w:tcPr>
            <w:tcW w:w="3685" w:type="dxa"/>
          </w:tcPr>
          <w:p w14:paraId="30985C49" w14:textId="7C8618C8" w:rsidR="00291C83" w:rsidRPr="00307F75" w:rsidRDefault="00291C83" w:rsidP="00307F75">
            <w:pPr>
              <w:pStyle w:val="BodyTextL25"/>
              <w:ind w:left="0"/>
              <w:rPr>
                <w:rFonts w:cs="Arial"/>
                <w:b/>
                <w:bCs/>
                <w:sz w:val="22"/>
                <w:lang w:val="en-PH"/>
              </w:rPr>
            </w:pPr>
            <w:r w:rsidRPr="00307F75">
              <w:rPr>
                <w:rFonts w:cs="Arial"/>
                <w:b/>
                <w:bCs/>
                <w:sz w:val="22"/>
                <w:lang w:val="en-PH"/>
              </w:rPr>
              <w:t>Rename the copied file:</w:t>
            </w:r>
            <w:r w:rsidRPr="00307F75">
              <w:rPr>
                <w:rFonts w:cs="Arial"/>
                <w:sz w:val="22"/>
                <w:lang w:val="en-PH"/>
              </w:rPr>
              <w:t xml:space="preserve"> Rename the copied file to "data.txt.</w:t>
            </w:r>
          </w:p>
        </w:tc>
        <w:tc>
          <w:tcPr>
            <w:tcW w:w="5011" w:type="dxa"/>
          </w:tcPr>
          <w:p w14:paraId="6019395B" w14:textId="7412B6D0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0CFC4798" wp14:editId="71150238">
                  <wp:extent cx="2999740" cy="2000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7" cy="20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1A4141D0" w14:textId="77777777" w:rsidTr="00291C83">
        <w:tc>
          <w:tcPr>
            <w:tcW w:w="1053" w:type="dxa"/>
          </w:tcPr>
          <w:p w14:paraId="2C6B079B" w14:textId="032174F2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</w:t>
            </w:r>
          </w:p>
        </w:tc>
        <w:tc>
          <w:tcPr>
            <w:tcW w:w="3685" w:type="dxa"/>
          </w:tcPr>
          <w:p w14:paraId="3E829049" w14:textId="78F18BCC" w:rsidR="00291C83" w:rsidRPr="006A0FAE" w:rsidRDefault="00291C83" w:rsidP="00D1375B">
            <w:pPr>
              <w:pStyle w:val="BodyTextL25"/>
              <w:spacing w:before="0" w:after="0"/>
              <w:ind w:left="0"/>
              <w:rPr>
                <w:rFonts w:cs="Arial"/>
                <w:sz w:val="22"/>
                <w:lang w:val="en-PH"/>
              </w:rPr>
            </w:pPr>
            <w:r w:rsidRPr="006A0FAE">
              <w:rPr>
                <w:rFonts w:eastAsia="Times New Roman" w:cs="Arial"/>
                <w:sz w:val="22"/>
                <w:lang w:val="en-PH" w:eastAsia="en-PH"/>
              </w:rPr>
              <w:t>Create a folder named "</w:t>
            </w:r>
            <w:proofErr w:type="spellStart"/>
            <w:r w:rsidRPr="006A0FAE">
              <w:rPr>
                <w:rFonts w:eastAsia="Times New Roman" w:cs="Arial"/>
                <w:sz w:val="22"/>
                <w:lang w:val="en-PH" w:eastAsia="en-PH"/>
              </w:rPr>
              <w:t>LabFiles</w:t>
            </w:r>
            <w:proofErr w:type="spellEnd"/>
            <w:r w:rsidRPr="006A0FAE">
              <w:rPr>
                <w:rFonts w:eastAsia="Times New Roman" w:cs="Arial"/>
                <w:sz w:val="22"/>
                <w:lang w:val="en-PH" w:eastAsia="en-PH"/>
              </w:rPr>
              <w:t>" with subfolders for each file type.</w:t>
            </w:r>
            <w:r w:rsidRPr="006A0FAE">
              <w:rPr>
                <w:rFonts w:cs="Arial"/>
                <w:sz w:val="22"/>
                <w:lang w:val="en-PH"/>
              </w:rPr>
              <w:t xml:space="preserve"> Use the internet for the resources of the files listed below.</w:t>
            </w:r>
          </w:p>
          <w:p w14:paraId="08881D8A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b/>
                <w:bCs/>
                <w:lang w:val="en-PH" w:eastAsia="en-PH"/>
              </w:rPr>
              <w:t>Text</w:t>
            </w:r>
            <w:r w:rsidRPr="0067239A">
              <w:rPr>
                <w:rFonts w:eastAsia="Times New Roman" w:cs="Arial"/>
                <w:lang w:val="en-PH" w:eastAsia="en-PH"/>
              </w:rPr>
              <w:t xml:space="preserve"> </w:t>
            </w:r>
          </w:p>
          <w:p w14:paraId="68E1E510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large_text.txt</w:t>
            </w:r>
          </w:p>
          <w:p w14:paraId="3D1D7DEA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small_text.txt</w:t>
            </w:r>
          </w:p>
          <w:p w14:paraId="2F745173" w14:textId="2BE69740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code.cpp</w:t>
            </w:r>
            <w:r>
              <w:rPr>
                <w:rFonts w:eastAsia="Times New Roman" w:cs="Arial"/>
                <w:lang w:val="en-PH" w:eastAsia="en-PH"/>
              </w:rPr>
              <w:br/>
            </w:r>
          </w:p>
          <w:p w14:paraId="1C6581A5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b/>
                <w:bCs/>
                <w:lang w:val="en-PH" w:eastAsia="en-PH"/>
              </w:rPr>
              <w:t>Images</w:t>
            </w:r>
            <w:r w:rsidRPr="0067239A">
              <w:rPr>
                <w:rFonts w:eastAsia="Times New Roman" w:cs="Arial"/>
                <w:lang w:val="en-PH" w:eastAsia="en-PH"/>
              </w:rPr>
              <w:t xml:space="preserve"> </w:t>
            </w:r>
          </w:p>
          <w:p w14:paraId="7D2B5AC0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image1.jpg</w:t>
            </w:r>
          </w:p>
          <w:p w14:paraId="0345605B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image2.png</w:t>
            </w:r>
          </w:p>
          <w:p w14:paraId="178E260E" w14:textId="0F2C2726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image3.bmp</w:t>
            </w:r>
            <w:r>
              <w:rPr>
                <w:rFonts w:eastAsia="Times New Roman" w:cs="Arial"/>
                <w:lang w:val="en-PH" w:eastAsia="en-PH"/>
              </w:rPr>
              <w:br/>
            </w:r>
          </w:p>
          <w:p w14:paraId="435693E5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b/>
                <w:bCs/>
                <w:lang w:val="en-PH" w:eastAsia="en-PH"/>
              </w:rPr>
              <w:t>Audio</w:t>
            </w:r>
            <w:r w:rsidRPr="0067239A">
              <w:rPr>
                <w:rFonts w:eastAsia="Times New Roman" w:cs="Arial"/>
                <w:lang w:val="en-PH" w:eastAsia="en-PH"/>
              </w:rPr>
              <w:t xml:space="preserve"> </w:t>
            </w:r>
          </w:p>
          <w:p w14:paraId="6B749A7F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song.mp3</w:t>
            </w:r>
          </w:p>
          <w:p w14:paraId="7357DFF6" w14:textId="42E2BAFC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speech.wav</w:t>
            </w:r>
            <w:r>
              <w:rPr>
                <w:rFonts w:eastAsia="Times New Roman" w:cs="Arial"/>
                <w:lang w:val="en-PH" w:eastAsia="en-PH"/>
              </w:rPr>
              <w:br/>
            </w:r>
          </w:p>
          <w:p w14:paraId="0D37DAE1" w14:textId="77777777" w:rsidR="00291C83" w:rsidRPr="0067239A" w:rsidRDefault="00291C83" w:rsidP="00D1375B">
            <w:pPr>
              <w:spacing w:before="0" w:after="0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b/>
                <w:bCs/>
                <w:lang w:val="en-PH" w:eastAsia="en-PH"/>
              </w:rPr>
              <w:t>Video</w:t>
            </w:r>
            <w:r w:rsidRPr="0067239A">
              <w:rPr>
                <w:rFonts w:eastAsia="Times New Roman" w:cs="Arial"/>
                <w:lang w:val="en-PH" w:eastAsia="en-PH"/>
              </w:rPr>
              <w:t xml:space="preserve"> </w:t>
            </w:r>
          </w:p>
          <w:p w14:paraId="210F8BE5" w14:textId="669D3D2F" w:rsidR="00291C83" w:rsidRPr="00307F75" w:rsidRDefault="00291C83" w:rsidP="00D1375B">
            <w:pPr>
              <w:pStyle w:val="BodyTextL25"/>
              <w:spacing w:before="0" w:after="0"/>
              <w:ind w:left="0"/>
              <w:rPr>
                <w:rFonts w:cs="Arial"/>
                <w:b/>
                <w:bCs/>
                <w:sz w:val="22"/>
                <w:lang w:val="en-PH"/>
              </w:rPr>
            </w:pPr>
            <w:r>
              <w:rPr>
                <w:rFonts w:eastAsia="Times New Roman" w:cs="Arial"/>
                <w:lang w:val="en-PH" w:eastAsia="en-PH"/>
              </w:rPr>
              <w:t>c</w:t>
            </w:r>
            <w:r w:rsidRPr="0067239A">
              <w:rPr>
                <w:rFonts w:eastAsia="Times New Roman" w:cs="Arial"/>
                <w:lang w:val="en-PH" w:eastAsia="en-PH"/>
              </w:rPr>
              <w:t>lip.mp4</w:t>
            </w:r>
            <w:r>
              <w:rPr>
                <w:rFonts w:eastAsia="Times New Roman" w:cs="Arial"/>
                <w:lang w:val="en-PH" w:eastAsia="en-PH"/>
              </w:rPr>
              <w:br/>
            </w:r>
          </w:p>
        </w:tc>
        <w:tc>
          <w:tcPr>
            <w:tcW w:w="5011" w:type="dxa"/>
          </w:tcPr>
          <w:p w14:paraId="6C7687B6" w14:textId="47BBFAE5" w:rsidR="00291C83" w:rsidRDefault="00D1375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eastAsia="Times New Roman" w:cs="Arial"/>
                <w:noProof/>
                <w:lang w:val="en-PH" w:eastAsia="en-PH"/>
              </w:rPr>
              <w:drawing>
                <wp:inline distT="0" distB="0" distL="0" distR="0" wp14:anchorId="14DDD85C" wp14:editId="5FD546A8">
                  <wp:extent cx="3110865" cy="416873"/>
                  <wp:effectExtent l="0" t="0" r="0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229" cy="44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</w:rPr>
              <w:br/>
            </w:r>
            <w:r w:rsidRPr="004818CB">
              <w:rPr>
                <w:rFonts w:eastAsia="Times New Roman" w:cs="Arial"/>
                <w:noProof/>
                <w:lang w:val="en-PH" w:eastAsia="en-PH"/>
              </w:rPr>
              <w:drawing>
                <wp:inline distT="0" distB="0" distL="0" distR="0" wp14:anchorId="2C9D5110" wp14:editId="73ED8151">
                  <wp:extent cx="2973705" cy="44760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15" cy="48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</w:rPr>
              <w:br/>
            </w:r>
            <w:r w:rsidRPr="004818CB">
              <w:rPr>
                <w:rFonts w:eastAsia="Times New Roman" w:cs="Arial"/>
                <w:noProof/>
                <w:lang w:val="en-PH" w:eastAsia="en-PH"/>
              </w:rPr>
              <w:drawing>
                <wp:inline distT="0" distB="0" distL="0" distR="0" wp14:anchorId="0F6B5198" wp14:editId="4CE516B1">
                  <wp:extent cx="3057525" cy="30480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462" cy="35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</w:rPr>
              <w:br/>
            </w:r>
            <w:r w:rsidRPr="004818CB">
              <w:rPr>
                <w:rFonts w:eastAsia="Times New Roman" w:cs="Arial"/>
                <w:noProof/>
                <w:lang w:val="en-PH" w:eastAsia="en-PH"/>
              </w:rPr>
              <w:drawing>
                <wp:inline distT="0" distB="0" distL="0" distR="0" wp14:anchorId="1194F8D6" wp14:editId="4E738DE0">
                  <wp:extent cx="2791124" cy="2286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591" cy="25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495D998D" w14:textId="77777777" w:rsidTr="00291C83">
        <w:tc>
          <w:tcPr>
            <w:tcW w:w="1053" w:type="dxa"/>
          </w:tcPr>
          <w:p w14:paraId="1F452AC9" w14:textId="74BF79C4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12</w:t>
            </w:r>
          </w:p>
        </w:tc>
        <w:tc>
          <w:tcPr>
            <w:tcW w:w="3685" w:type="dxa"/>
          </w:tcPr>
          <w:p w14:paraId="01CAC867" w14:textId="77777777" w:rsidR="00291C83" w:rsidRPr="006A0FAE" w:rsidRDefault="00291C83" w:rsidP="00291C8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6A0FAE">
              <w:rPr>
                <w:rFonts w:eastAsia="Times New Roman" w:cs="Arial"/>
                <w:b/>
                <w:bCs/>
                <w:sz w:val="22"/>
                <w:lang w:val="en-PH" w:eastAsia="en-PH"/>
              </w:rPr>
              <w:t>Check file properties:</w:t>
            </w:r>
            <w:r w:rsidRPr="006A0FAE">
              <w:rPr>
                <w:rFonts w:eastAsia="Times New Roman" w:cs="Arial"/>
                <w:sz w:val="22"/>
                <w:lang w:val="en-PH" w:eastAsia="en-PH"/>
              </w:rPr>
              <w:t xml:space="preserve"> Right-click on the "info.txt" file and select "Properties." Explore the General, Details, and Security tabs to understand file attributes like creation date, size, and read-only status.</w:t>
            </w:r>
          </w:p>
          <w:p w14:paraId="3B872A73" w14:textId="77777777" w:rsidR="00291C83" w:rsidRDefault="00291C83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5011" w:type="dxa"/>
          </w:tcPr>
          <w:p w14:paraId="4B7457EA" w14:textId="78440101" w:rsidR="00291C83" w:rsidRDefault="009F5C5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9F5C57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63E7721B" wp14:editId="3EA92239">
                  <wp:extent cx="1981200" cy="2791439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171" cy="280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756625E7" w14:textId="77777777" w:rsidTr="00291C83">
        <w:tc>
          <w:tcPr>
            <w:tcW w:w="1053" w:type="dxa"/>
          </w:tcPr>
          <w:p w14:paraId="26D8A57E" w14:textId="10B631FF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13</w:t>
            </w:r>
          </w:p>
        </w:tc>
        <w:tc>
          <w:tcPr>
            <w:tcW w:w="3685" w:type="dxa"/>
          </w:tcPr>
          <w:p w14:paraId="6051A27F" w14:textId="763311CC" w:rsidR="00291C83" w:rsidRDefault="00291C83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6A0FAE">
              <w:rPr>
                <w:rFonts w:eastAsia="Times New Roman" w:cs="Arial"/>
                <w:b/>
                <w:bCs/>
                <w:sz w:val="22"/>
                <w:lang w:val="en-PH" w:eastAsia="en-PH"/>
              </w:rPr>
              <w:t>Change file attributes:</w:t>
            </w:r>
            <w:r w:rsidRPr="006A0FAE">
              <w:rPr>
                <w:rFonts w:eastAsia="Times New Roman" w:cs="Arial"/>
                <w:sz w:val="22"/>
                <w:lang w:val="en-PH" w:eastAsia="en-PH"/>
              </w:rPr>
              <w:t xml:space="preserve"> Try changing the file attributes (e.g., read-only, hidden) using the Properties dialog. Observe the changes in File Explorer.</w:t>
            </w:r>
          </w:p>
        </w:tc>
        <w:tc>
          <w:tcPr>
            <w:tcW w:w="5011" w:type="dxa"/>
          </w:tcPr>
          <w:p w14:paraId="36D3C62B" w14:textId="7E54CC8D" w:rsidR="00291C83" w:rsidRDefault="009F5C5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16383303" wp14:editId="78196E90">
                  <wp:extent cx="1943100" cy="2411382"/>
                  <wp:effectExtent l="0" t="0" r="0" b="825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739" cy="243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677A813D" w14:textId="77777777" w:rsidTr="00291C83">
        <w:tc>
          <w:tcPr>
            <w:tcW w:w="1053" w:type="dxa"/>
          </w:tcPr>
          <w:p w14:paraId="0DB5EBE7" w14:textId="3EA4C141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14</w:t>
            </w:r>
          </w:p>
        </w:tc>
        <w:tc>
          <w:tcPr>
            <w:tcW w:w="3685" w:type="dxa"/>
          </w:tcPr>
          <w:p w14:paraId="1727B318" w14:textId="68394CBC" w:rsidR="00291C83" w:rsidRPr="006A0FAE" w:rsidRDefault="00291C83" w:rsidP="00307F75">
            <w:pPr>
              <w:pStyle w:val="BodyTextL25"/>
              <w:ind w:left="0"/>
              <w:rPr>
                <w:rFonts w:eastAsia="Times New Roman" w:cs="Arial"/>
                <w:b/>
                <w:bCs/>
                <w:sz w:val="22"/>
                <w:lang w:val="en-PH" w:eastAsia="en-PH"/>
              </w:rPr>
            </w:pPr>
            <w:r w:rsidRPr="006A0FAE">
              <w:rPr>
                <w:rFonts w:eastAsia="Times New Roman" w:cs="Arial"/>
                <w:b/>
                <w:bCs/>
                <w:sz w:val="22"/>
                <w:lang w:val="en-PH" w:eastAsia="en-PH"/>
              </w:rPr>
              <w:t>Share the folder:</w:t>
            </w:r>
            <w:r w:rsidRPr="006A0FAE">
              <w:rPr>
                <w:rFonts w:eastAsia="Times New Roman" w:cs="Arial"/>
                <w:sz w:val="22"/>
                <w:lang w:val="en-PH" w:eastAsia="en-PH"/>
              </w:rPr>
              <w:t xml:space="preserve"> Right-click on the "Lab1_Windows" folder, select "Properties," and then the "Sharing" tab. Share the folder with a specific user or group, setting appropriate permissions (e.g., Read, Write, Full control)</w:t>
            </w:r>
            <w:r>
              <w:rPr>
                <w:rFonts w:eastAsia="Times New Roman" w:cs="Arial"/>
                <w:sz w:val="22"/>
                <w:lang w:val="en-PH" w:eastAsia="en-PH"/>
              </w:rPr>
              <w:br/>
            </w:r>
          </w:p>
        </w:tc>
        <w:tc>
          <w:tcPr>
            <w:tcW w:w="5011" w:type="dxa"/>
          </w:tcPr>
          <w:p w14:paraId="690E5FB5" w14:textId="556AC29C" w:rsidR="00291C83" w:rsidRDefault="009F5C5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2E7C2C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7BB8C38D" wp14:editId="5A1F442B">
                  <wp:extent cx="2993390" cy="1473769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705" cy="148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07F5284F" w14:textId="77777777" w:rsidTr="00291C83">
        <w:tc>
          <w:tcPr>
            <w:tcW w:w="1053" w:type="dxa"/>
          </w:tcPr>
          <w:p w14:paraId="63434880" w14:textId="1E4D8F8A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15</w:t>
            </w:r>
          </w:p>
        </w:tc>
        <w:tc>
          <w:tcPr>
            <w:tcW w:w="3685" w:type="dxa"/>
          </w:tcPr>
          <w:p w14:paraId="27414D0A" w14:textId="76033CAA" w:rsidR="00291C83" w:rsidRPr="006A0FAE" w:rsidRDefault="00291C83" w:rsidP="00307F75">
            <w:pPr>
              <w:pStyle w:val="BodyTextL25"/>
              <w:ind w:left="0"/>
              <w:rPr>
                <w:rFonts w:eastAsia="Times New Roman" w:cs="Arial"/>
                <w:b/>
                <w:bCs/>
                <w:sz w:val="22"/>
                <w:lang w:val="en-PH" w:eastAsia="en-PH"/>
              </w:rPr>
            </w:pPr>
            <w:r w:rsidRPr="006A0FAE">
              <w:rPr>
                <w:rFonts w:eastAsia="Times New Roman" w:cs="Arial"/>
                <w:b/>
                <w:bCs/>
                <w:sz w:val="22"/>
                <w:lang w:val="en-PH" w:eastAsia="en-PH"/>
              </w:rPr>
              <w:t>Create an archive:</w:t>
            </w:r>
            <w:r w:rsidRPr="006A0FAE">
              <w:rPr>
                <w:rFonts w:eastAsia="Times New Roman" w:cs="Arial"/>
                <w:sz w:val="22"/>
                <w:lang w:val="en-PH" w:eastAsia="en-PH"/>
              </w:rPr>
              <w:t xml:space="preserve"> Use WinRAR or 7-Zip to create a compressed archive of the "Lab1_Windows" folder.</w:t>
            </w:r>
            <w:r>
              <w:rPr>
                <w:rFonts w:eastAsia="Times New Roman" w:cs="Arial"/>
                <w:sz w:val="22"/>
                <w:lang w:val="en-PH" w:eastAsia="en-PH"/>
              </w:rPr>
              <w:br/>
            </w:r>
          </w:p>
        </w:tc>
        <w:tc>
          <w:tcPr>
            <w:tcW w:w="5011" w:type="dxa"/>
          </w:tcPr>
          <w:p w14:paraId="0F3539C0" w14:textId="28C03956" w:rsidR="00291C83" w:rsidRDefault="009F5C5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4818CB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71646C02" wp14:editId="34908BC7">
                  <wp:extent cx="6425565" cy="205740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65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57" w14:paraId="230E931E" w14:textId="77777777" w:rsidTr="00291C83">
        <w:tc>
          <w:tcPr>
            <w:tcW w:w="1053" w:type="dxa"/>
          </w:tcPr>
          <w:p w14:paraId="5B34825F" w14:textId="29C96ED8" w:rsidR="00291C83" w:rsidRDefault="00291C83" w:rsidP="00291C83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16</w:t>
            </w:r>
          </w:p>
        </w:tc>
        <w:tc>
          <w:tcPr>
            <w:tcW w:w="3685" w:type="dxa"/>
          </w:tcPr>
          <w:p w14:paraId="087A6D6D" w14:textId="30F43A35" w:rsidR="00291C83" w:rsidRPr="006A0FAE" w:rsidRDefault="00291C83" w:rsidP="00307F75">
            <w:pPr>
              <w:pStyle w:val="BodyTextL25"/>
              <w:ind w:left="0"/>
              <w:rPr>
                <w:rFonts w:eastAsia="Times New Roman" w:cs="Arial"/>
                <w:b/>
                <w:bCs/>
                <w:sz w:val="22"/>
                <w:lang w:val="en-PH" w:eastAsia="en-PH"/>
              </w:rPr>
            </w:pPr>
            <w:r w:rsidRPr="006A0FAE">
              <w:rPr>
                <w:rFonts w:eastAsia="Times New Roman" w:cs="Arial"/>
                <w:b/>
                <w:bCs/>
                <w:sz w:val="22"/>
                <w:lang w:val="en-PH" w:eastAsia="en-PH"/>
              </w:rPr>
              <w:t>Extract an archive:</w:t>
            </w:r>
            <w:r w:rsidRPr="006A0FAE">
              <w:rPr>
                <w:rFonts w:eastAsia="Times New Roman" w:cs="Arial"/>
                <w:sz w:val="22"/>
                <w:lang w:val="en-PH" w:eastAsia="en-PH"/>
              </w:rPr>
              <w:t xml:space="preserve"> Create a new folder, then extract the created archive into it.</w:t>
            </w:r>
          </w:p>
        </w:tc>
        <w:tc>
          <w:tcPr>
            <w:tcW w:w="5011" w:type="dxa"/>
          </w:tcPr>
          <w:p w14:paraId="5BC4AC30" w14:textId="714F2706" w:rsidR="00291C83" w:rsidRDefault="009F5C5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2E7C2C">
              <w:rPr>
                <w:rFonts w:cs="Arial"/>
                <w:noProof/>
                <w:sz w:val="22"/>
                <w:lang w:val="en-PH" w:eastAsia="en-PH"/>
              </w:rPr>
              <w:drawing>
                <wp:inline distT="0" distB="0" distL="0" distR="0" wp14:anchorId="0498FA28" wp14:editId="7BC19670">
                  <wp:extent cx="6425565" cy="71310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6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E0101" w14:textId="75E72909" w:rsidR="00307F75" w:rsidRPr="006A0FAE" w:rsidRDefault="00307F75" w:rsidP="00307F75">
      <w:pPr>
        <w:pStyle w:val="BodyTextL25"/>
        <w:rPr>
          <w:rFonts w:cs="Arial"/>
          <w:sz w:val="22"/>
        </w:rPr>
      </w:pPr>
    </w:p>
    <w:sectPr w:rsidR="00307F75" w:rsidRPr="006A0FAE" w:rsidSect="00CB2EEC">
      <w:footerReference w:type="default" r:id="rId27"/>
      <w:headerReference w:type="first" r:id="rId28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35EAA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35EAA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EF537E2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56309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B97DBE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DA32E1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1011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A2A6EC8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5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4"/>
  </w:num>
  <w:num w:numId="17">
    <w:abstractNumId w:val="18"/>
  </w:num>
  <w:num w:numId="18">
    <w:abstractNumId w:val="5"/>
  </w:num>
  <w:num w:numId="19">
    <w:abstractNumId w:val="19"/>
  </w:num>
  <w:num w:numId="20">
    <w:abstractNumId w:val="21"/>
  </w:num>
  <w:num w:numId="21">
    <w:abstractNumId w:val="15"/>
  </w:num>
  <w:num w:numId="22">
    <w:abstractNumId w:val="24"/>
  </w:num>
  <w:num w:numId="23">
    <w:abstractNumId w:val="0"/>
  </w:num>
  <w:num w:numId="24">
    <w:abstractNumId w:val="16"/>
  </w:num>
  <w:num w:numId="25">
    <w:abstractNumId w:val="26"/>
  </w:num>
  <w:num w:numId="26">
    <w:abstractNumId w:val="12"/>
  </w:num>
  <w:num w:numId="27">
    <w:abstractNumId w:val="8"/>
  </w:num>
  <w:num w:numId="28">
    <w:abstractNumId w:val="22"/>
  </w:num>
  <w:num w:numId="29">
    <w:abstractNumId w:val="23"/>
  </w:num>
  <w:num w:numId="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2B5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1C83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E7C2C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818CB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EAA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9F5C57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75B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BAFE7-392B-488E-A9B8-C87BBDF9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599</TotalTime>
  <Pages>11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32</cp:revision>
  <cp:lastPrinted>2019-07-22T17:12:00Z</cp:lastPrinted>
  <dcterms:created xsi:type="dcterms:W3CDTF">2021-08-22T11:22:00Z</dcterms:created>
  <dcterms:modified xsi:type="dcterms:W3CDTF">2024-09-25T02:28:00Z</dcterms:modified>
</cp:coreProperties>
</file>