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3A460C71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r w:rsidR="00A1684F">
              <w:rPr>
                <w:rFonts w:eastAsia="Tahoma" w:cs="Arial"/>
              </w:rPr>
              <w:t xml:space="preserve">Charles </w:t>
            </w:r>
            <w:proofErr w:type="spellStart"/>
            <w:r w:rsidR="00A1684F">
              <w:rPr>
                <w:rFonts w:eastAsia="Tahoma" w:cs="Arial"/>
              </w:rPr>
              <w:t>Hanzel</w:t>
            </w:r>
            <w:proofErr w:type="spellEnd"/>
            <w:r w:rsidR="00A1684F">
              <w:rPr>
                <w:rFonts w:eastAsia="Tahoma" w:cs="Arial"/>
              </w:rPr>
              <w:t xml:space="preserve"> D. Gerardo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29572415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A1684F">
              <w:rPr>
                <w:rFonts w:eastAsia="Tahoma" w:cs="Arial"/>
              </w:rPr>
              <w:t xml:space="preserve"> 08/29/2024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49B17D59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A1684F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2051B789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  <w:r w:rsidR="00A1684F">
              <w:rPr>
                <w:rFonts w:eastAsia="Tahoma" w:cs="Arial"/>
              </w:rPr>
              <w:t xml:space="preserve"> </w:t>
            </w:r>
            <w:r w:rsidR="00A1684F">
              <w:rPr>
                <w:rFonts w:eastAsia="Tahoma" w:cs="Arial"/>
              </w:rPr>
              <w:t>08/29/2024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3C42B2F6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B77D19">
        <w:rPr>
          <w:rFonts w:cs="Arial"/>
        </w:rPr>
        <w:t>Physical Infrastructure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55911830" w14:textId="0D41F292" w:rsidR="00307F75" w:rsidRDefault="00B77D19" w:rsidP="00B77D19">
      <w:pPr>
        <w:pStyle w:val="BodyTextL25"/>
        <w:ind w:left="0"/>
        <w:rPr>
          <w:rFonts w:cs="Arial"/>
          <w:sz w:val="22"/>
          <w:lang w:val="en-PH"/>
        </w:rPr>
      </w:pPr>
      <w:r>
        <w:rPr>
          <w:rFonts w:cs="Arial"/>
          <w:sz w:val="22"/>
          <w:lang w:val="en-PH"/>
        </w:rPr>
        <w:t>Answer the following questions based on Week 3 Lecture notes.</w:t>
      </w:r>
    </w:p>
    <w:p w14:paraId="0393C975" w14:textId="77777777" w:rsidR="00A70A1B" w:rsidRDefault="00B77D19" w:rsidP="00A70A1B">
      <w:pPr>
        <w:pStyle w:val="Heading3"/>
        <w:rPr>
          <w:sz w:val="27"/>
          <w:szCs w:val="27"/>
        </w:rPr>
      </w:pPr>
      <w:r w:rsidRPr="00B77D19">
        <w:rPr>
          <w:rFonts w:cs="Arial"/>
          <w:sz w:val="22"/>
          <w:lang w:val="en-PH"/>
        </w:rPr>
        <w:t>Identify potential issues in physical infrastructure setups and propose solutions to optimize performance or reduce costs</w:t>
      </w:r>
      <w:r w:rsidR="00A70A1B">
        <w:rPr>
          <w:rFonts w:cs="Arial"/>
          <w:sz w:val="22"/>
          <w:lang w:val="en-PH"/>
        </w:rPr>
        <w:br/>
      </w:r>
      <w:r w:rsidR="00A1684F">
        <w:rPr>
          <w:rFonts w:cs="Arial"/>
          <w:sz w:val="22"/>
          <w:lang w:val="en-PH"/>
        </w:rPr>
        <w:t xml:space="preserve"> </w:t>
      </w:r>
      <w:r w:rsidR="00A70A1B">
        <w:t xml:space="preserve">1. </w:t>
      </w:r>
      <w:r w:rsidR="00A70A1B">
        <w:rPr>
          <w:rStyle w:val="Strong"/>
          <w:b w:val="0"/>
          <w:bCs/>
        </w:rPr>
        <w:t>Capacity Bottlenecks</w:t>
      </w:r>
    </w:p>
    <w:p w14:paraId="57A44074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Issue:</w:t>
      </w:r>
    </w:p>
    <w:p w14:paraId="53498FC3" w14:textId="77777777" w:rsidR="00A70A1B" w:rsidRDefault="00A70A1B" w:rsidP="00A70A1B">
      <w:pPr>
        <w:numPr>
          <w:ilvl w:val="0"/>
          <w:numId w:val="2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t>Overwhelmed infrastructure causing slowdowns.</w:t>
      </w:r>
    </w:p>
    <w:p w14:paraId="481CFBB7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Solutions:</w:t>
      </w:r>
    </w:p>
    <w:p w14:paraId="1AF16716" w14:textId="77777777" w:rsidR="00A70A1B" w:rsidRDefault="00A70A1B" w:rsidP="00A70A1B">
      <w:pPr>
        <w:numPr>
          <w:ilvl w:val="0"/>
          <w:numId w:val="2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Capacity Planning:</w:t>
      </w:r>
      <w:r>
        <w:t xml:space="preserve"> Assess and predict needs.</w:t>
      </w:r>
    </w:p>
    <w:p w14:paraId="3A0C7509" w14:textId="77777777" w:rsidR="00A70A1B" w:rsidRDefault="00A70A1B" w:rsidP="00A70A1B">
      <w:pPr>
        <w:numPr>
          <w:ilvl w:val="0"/>
          <w:numId w:val="2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Scalable Solutions:</w:t>
      </w:r>
      <w:r>
        <w:t xml:space="preserve"> Use cloud or modular systems.</w:t>
      </w:r>
    </w:p>
    <w:p w14:paraId="0AF29D09" w14:textId="77777777" w:rsidR="00A70A1B" w:rsidRDefault="00A70A1B" w:rsidP="00A70A1B">
      <w:pPr>
        <w:numPr>
          <w:ilvl w:val="0"/>
          <w:numId w:val="2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Load Balancing:</w:t>
      </w:r>
      <w:r>
        <w:t xml:space="preserve"> Distribute workloads evenly.</w:t>
      </w:r>
    </w:p>
    <w:p w14:paraId="187F0FAE" w14:textId="77777777" w:rsidR="00A70A1B" w:rsidRDefault="00A70A1B" w:rsidP="00A70A1B">
      <w:pPr>
        <w:pStyle w:val="Heading3"/>
      </w:pPr>
      <w:r>
        <w:t xml:space="preserve">2. </w:t>
      </w:r>
      <w:r>
        <w:rPr>
          <w:rStyle w:val="Strong"/>
          <w:b w:val="0"/>
          <w:bCs/>
        </w:rPr>
        <w:t>Aging Equipment</w:t>
      </w:r>
    </w:p>
    <w:p w14:paraId="5D893C88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Issue:</w:t>
      </w:r>
    </w:p>
    <w:p w14:paraId="74E421B1" w14:textId="77777777" w:rsidR="00A70A1B" w:rsidRDefault="00A70A1B" w:rsidP="00A70A1B">
      <w:pPr>
        <w:numPr>
          <w:ilvl w:val="0"/>
          <w:numId w:val="2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t>Old equipment fails or is inefficient.</w:t>
      </w:r>
    </w:p>
    <w:p w14:paraId="6EED7FE7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Solutions:</w:t>
      </w:r>
    </w:p>
    <w:p w14:paraId="2850C3D2" w14:textId="77777777" w:rsidR="00A70A1B" w:rsidRDefault="00A70A1B" w:rsidP="00A70A1B">
      <w:pPr>
        <w:numPr>
          <w:ilvl w:val="0"/>
          <w:numId w:val="2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Upgrade Cycle:</w:t>
      </w:r>
      <w:r>
        <w:t xml:space="preserve"> Regularly replace outdated gear.</w:t>
      </w:r>
    </w:p>
    <w:p w14:paraId="3D750F5A" w14:textId="77777777" w:rsidR="00A70A1B" w:rsidRDefault="00A70A1B" w:rsidP="00A70A1B">
      <w:pPr>
        <w:numPr>
          <w:ilvl w:val="0"/>
          <w:numId w:val="2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Modernization:</w:t>
      </w:r>
      <w:r>
        <w:t xml:space="preserve"> Invest in new technologies.</w:t>
      </w:r>
    </w:p>
    <w:p w14:paraId="4EDAD526" w14:textId="77777777" w:rsidR="00A70A1B" w:rsidRDefault="00A70A1B" w:rsidP="00A70A1B">
      <w:pPr>
        <w:numPr>
          <w:ilvl w:val="0"/>
          <w:numId w:val="2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Maintenance:</w:t>
      </w:r>
      <w:r>
        <w:t xml:space="preserve"> Implement upkeep plans.</w:t>
      </w:r>
    </w:p>
    <w:p w14:paraId="3C2FEA65" w14:textId="77777777" w:rsidR="00A70A1B" w:rsidRDefault="00A70A1B" w:rsidP="00A70A1B">
      <w:pPr>
        <w:pStyle w:val="Heading3"/>
      </w:pPr>
      <w:r>
        <w:t xml:space="preserve">3. </w:t>
      </w:r>
      <w:r>
        <w:rPr>
          <w:rStyle w:val="Strong"/>
          <w:b w:val="0"/>
          <w:bCs/>
        </w:rPr>
        <w:t>High Energy Consumption</w:t>
      </w:r>
    </w:p>
    <w:p w14:paraId="15400B7F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Issue:</w:t>
      </w:r>
    </w:p>
    <w:p w14:paraId="5505C2B4" w14:textId="77777777" w:rsidR="00A70A1B" w:rsidRDefault="00A70A1B" w:rsidP="00A70A1B">
      <w:pPr>
        <w:numPr>
          <w:ilvl w:val="0"/>
          <w:numId w:val="3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t>Inefficient equipment driving up costs.</w:t>
      </w:r>
    </w:p>
    <w:p w14:paraId="590B5CBD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lastRenderedPageBreak/>
        <w:t>Solutions:</w:t>
      </w:r>
    </w:p>
    <w:p w14:paraId="23F1A756" w14:textId="77777777" w:rsidR="00A70A1B" w:rsidRDefault="00A70A1B" w:rsidP="00A70A1B">
      <w:pPr>
        <w:numPr>
          <w:ilvl w:val="0"/>
          <w:numId w:val="3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Energy-Efficient Equipment:</w:t>
      </w:r>
      <w:r>
        <w:t xml:space="preserve"> Use low-power devices.</w:t>
      </w:r>
    </w:p>
    <w:p w14:paraId="08AD5E92" w14:textId="77777777" w:rsidR="00A70A1B" w:rsidRDefault="00A70A1B" w:rsidP="00A70A1B">
      <w:pPr>
        <w:numPr>
          <w:ilvl w:val="0"/>
          <w:numId w:val="3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Energy Audits:</w:t>
      </w:r>
      <w:r>
        <w:t xml:space="preserve"> Identify and fix high consumption areas.</w:t>
      </w:r>
    </w:p>
    <w:p w14:paraId="7E11AFB9" w14:textId="77777777" w:rsidR="00A70A1B" w:rsidRDefault="00A70A1B" w:rsidP="00A70A1B">
      <w:pPr>
        <w:numPr>
          <w:ilvl w:val="0"/>
          <w:numId w:val="3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Cooling Optimization:</w:t>
      </w:r>
      <w:r>
        <w:t xml:space="preserve"> Improve cooling efficiency.</w:t>
      </w:r>
    </w:p>
    <w:p w14:paraId="078F3E40" w14:textId="77777777" w:rsidR="00A70A1B" w:rsidRDefault="00A70A1B" w:rsidP="00A70A1B">
      <w:pPr>
        <w:pStyle w:val="Heading3"/>
      </w:pPr>
      <w:r>
        <w:t xml:space="preserve">4. </w:t>
      </w:r>
      <w:r>
        <w:rPr>
          <w:rStyle w:val="Strong"/>
          <w:b w:val="0"/>
          <w:bCs/>
        </w:rPr>
        <w:t>Limited Redundancy</w:t>
      </w:r>
    </w:p>
    <w:p w14:paraId="1D53E269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Issue:</w:t>
      </w:r>
    </w:p>
    <w:p w14:paraId="3621A2B9" w14:textId="77777777" w:rsidR="00A70A1B" w:rsidRDefault="00A70A1B" w:rsidP="00A70A1B">
      <w:pPr>
        <w:numPr>
          <w:ilvl w:val="0"/>
          <w:numId w:val="3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t>Single points of failure causing downtime.</w:t>
      </w:r>
    </w:p>
    <w:p w14:paraId="436C5F1C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Solutions:</w:t>
      </w:r>
    </w:p>
    <w:p w14:paraId="2F898F16" w14:textId="77777777" w:rsidR="00A70A1B" w:rsidRDefault="00A70A1B" w:rsidP="00A70A1B">
      <w:pPr>
        <w:numPr>
          <w:ilvl w:val="0"/>
          <w:numId w:val="3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Redundant Components:</w:t>
      </w:r>
      <w:r>
        <w:t xml:space="preserve"> Add backup systems.</w:t>
      </w:r>
    </w:p>
    <w:p w14:paraId="4B4317A2" w14:textId="77777777" w:rsidR="00A70A1B" w:rsidRDefault="00A70A1B" w:rsidP="00A70A1B">
      <w:pPr>
        <w:numPr>
          <w:ilvl w:val="0"/>
          <w:numId w:val="3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Failover Systems:</w:t>
      </w:r>
      <w:r>
        <w:t xml:space="preserve"> Auto-switch to backups.</w:t>
      </w:r>
    </w:p>
    <w:p w14:paraId="67EE771E" w14:textId="77777777" w:rsidR="00A70A1B" w:rsidRDefault="00A70A1B" w:rsidP="00A70A1B">
      <w:pPr>
        <w:numPr>
          <w:ilvl w:val="0"/>
          <w:numId w:val="3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Disaster Recovery:</w:t>
      </w:r>
      <w:r>
        <w:t xml:space="preserve"> Plan and test recovery strategies.</w:t>
      </w:r>
    </w:p>
    <w:p w14:paraId="425CAEDD" w14:textId="77777777" w:rsidR="00A70A1B" w:rsidRDefault="00A70A1B" w:rsidP="00A70A1B">
      <w:pPr>
        <w:pStyle w:val="Heading3"/>
      </w:pPr>
      <w:r>
        <w:t xml:space="preserve">5. </w:t>
      </w:r>
      <w:r>
        <w:rPr>
          <w:rStyle w:val="Strong"/>
          <w:b w:val="0"/>
          <w:bCs/>
        </w:rPr>
        <w:t>Poor Network Design</w:t>
      </w:r>
    </w:p>
    <w:p w14:paraId="78AD1C83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Issue:</w:t>
      </w:r>
    </w:p>
    <w:p w14:paraId="242BD1B1" w14:textId="77777777" w:rsidR="00A70A1B" w:rsidRDefault="00A70A1B" w:rsidP="00A70A1B">
      <w:pPr>
        <w:numPr>
          <w:ilvl w:val="0"/>
          <w:numId w:val="3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t>Network congestion and latency.</w:t>
      </w:r>
    </w:p>
    <w:p w14:paraId="40182FC5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Solutions:</w:t>
      </w:r>
    </w:p>
    <w:p w14:paraId="7AED6271" w14:textId="77777777" w:rsidR="00A70A1B" w:rsidRDefault="00A70A1B" w:rsidP="00A70A1B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Network Optimization:</w:t>
      </w:r>
      <w:r>
        <w:t xml:space="preserve"> Improve topology and flow.</w:t>
      </w:r>
    </w:p>
    <w:p w14:paraId="7FE68CFF" w14:textId="77777777" w:rsidR="00A70A1B" w:rsidRDefault="00A70A1B" w:rsidP="00A70A1B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High-Speed Connections:</w:t>
      </w:r>
      <w:r>
        <w:t xml:space="preserve"> Upgrade network hardware.</w:t>
      </w:r>
    </w:p>
    <w:p w14:paraId="4ABC0DE5" w14:textId="77777777" w:rsidR="00A70A1B" w:rsidRDefault="00A70A1B" w:rsidP="00A70A1B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Traffic Management:</w:t>
      </w:r>
      <w:r>
        <w:t xml:space="preserve"> Prioritize critical traffic.</w:t>
      </w:r>
    </w:p>
    <w:p w14:paraId="2B6DDC64" w14:textId="77777777" w:rsidR="00A70A1B" w:rsidRDefault="00A70A1B" w:rsidP="00A70A1B">
      <w:pPr>
        <w:pStyle w:val="Heading3"/>
      </w:pPr>
      <w:r>
        <w:t xml:space="preserve">6. </w:t>
      </w:r>
      <w:r>
        <w:rPr>
          <w:rStyle w:val="Strong"/>
          <w:b w:val="0"/>
          <w:bCs/>
        </w:rPr>
        <w:t>Inadequate Security Measures</w:t>
      </w:r>
    </w:p>
    <w:p w14:paraId="30ACA5C5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Issue:</w:t>
      </w:r>
    </w:p>
    <w:p w14:paraId="6A604E4E" w14:textId="77777777" w:rsidR="00A70A1B" w:rsidRDefault="00A70A1B" w:rsidP="00A70A1B">
      <w:pPr>
        <w:numPr>
          <w:ilvl w:val="0"/>
          <w:numId w:val="3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t>Increased vulnerability to cyber threats.</w:t>
      </w:r>
    </w:p>
    <w:p w14:paraId="0BA8FB14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Solutions:</w:t>
      </w:r>
    </w:p>
    <w:p w14:paraId="6CB4E197" w14:textId="77777777" w:rsidR="00A70A1B" w:rsidRDefault="00A70A1B" w:rsidP="00A70A1B">
      <w:pPr>
        <w:numPr>
          <w:ilvl w:val="0"/>
          <w:numId w:val="3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Security Strategy:</w:t>
      </w:r>
      <w:r>
        <w:t xml:space="preserve"> Use firewalls and encryption.</w:t>
      </w:r>
    </w:p>
    <w:p w14:paraId="723F47F4" w14:textId="77777777" w:rsidR="00A70A1B" w:rsidRDefault="00A70A1B" w:rsidP="00A70A1B">
      <w:pPr>
        <w:numPr>
          <w:ilvl w:val="0"/>
          <w:numId w:val="3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Regular Updates:</w:t>
      </w:r>
      <w:r>
        <w:t xml:space="preserve"> Keep systems patched.</w:t>
      </w:r>
    </w:p>
    <w:p w14:paraId="00B83D47" w14:textId="77777777" w:rsidR="00A70A1B" w:rsidRDefault="00A70A1B" w:rsidP="00A70A1B">
      <w:pPr>
        <w:numPr>
          <w:ilvl w:val="0"/>
          <w:numId w:val="3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Access Controls:</w:t>
      </w:r>
      <w:r>
        <w:t xml:space="preserve"> Implement strict authentication.</w:t>
      </w:r>
    </w:p>
    <w:p w14:paraId="371373FB" w14:textId="77777777" w:rsidR="00A70A1B" w:rsidRDefault="00A70A1B" w:rsidP="00A70A1B">
      <w:pPr>
        <w:pStyle w:val="Heading3"/>
      </w:pPr>
      <w:r>
        <w:t xml:space="preserve">7. </w:t>
      </w:r>
      <w:r>
        <w:rPr>
          <w:rStyle w:val="Strong"/>
          <w:b w:val="0"/>
          <w:bCs/>
        </w:rPr>
        <w:t>Insufficient Space for Growth</w:t>
      </w:r>
    </w:p>
    <w:p w14:paraId="00553DF4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Issue:</w:t>
      </w:r>
    </w:p>
    <w:p w14:paraId="61366971" w14:textId="77777777" w:rsidR="00A70A1B" w:rsidRDefault="00A70A1B" w:rsidP="00A70A1B">
      <w:pPr>
        <w:numPr>
          <w:ilvl w:val="0"/>
          <w:numId w:val="3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t>Physical constraints limit expansion.</w:t>
      </w:r>
    </w:p>
    <w:p w14:paraId="7F780FE8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lastRenderedPageBreak/>
        <w:t>Solutions:</w:t>
      </w:r>
    </w:p>
    <w:p w14:paraId="3C07292C" w14:textId="77777777" w:rsidR="00A70A1B" w:rsidRDefault="00A70A1B" w:rsidP="00A70A1B">
      <w:pPr>
        <w:numPr>
          <w:ilvl w:val="0"/>
          <w:numId w:val="3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Modular Design:</w:t>
      </w:r>
      <w:r>
        <w:t xml:space="preserve"> Allow easy expansion.</w:t>
      </w:r>
    </w:p>
    <w:p w14:paraId="79C35A6B" w14:textId="77777777" w:rsidR="00A70A1B" w:rsidRDefault="00A70A1B" w:rsidP="00A70A1B">
      <w:pPr>
        <w:numPr>
          <w:ilvl w:val="0"/>
          <w:numId w:val="3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Vertical Expansion:</w:t>
      </w:r>
      <w:r>
        <w:t xml:space="preserve"> Use rack-mounted setups.</w:t>
      </w:r>
    </w:p>
    <w:p w14:paraId="5670A81E" w14:textId="77777777" w:rsidR="00A70A1B" w:rsidRDefault="00A70A1B" w:rsidP="00A70A1B">
      <w:pPr>
        <w:numPr>
          <w:ilvl w:val="0"/>
          <w:numId w:val="3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Future-Proofing:</w:t>
      </w:r>
      <w:r>
        <w:t xml:space="preserve"> Plan for growth.</w:t>
      </w:r>
    </w:p>
    <w:p w14:paraId="3AEE5A72" w14:textId="77777777" w:rsidR="00A70A1B" w:rsidRDefault="00A70A1B" w:rsidP="00A70A1B">
      <w:pPr>
        <w:pStyle w:val="Heading3"/>
      </w:pPr>
      <w:r>
        <w:t xml:space="preserve">8. </w:t>
      </w:r>
      <w:r>
        <w:rPr>
          <w:rStyle w:val="Strong"/>
          <w:b w:val="0"/>
          <w:bCs/>
        </w:rPr>
        <w:t>Inefficient Space Utilization</w:t>
      </w:r>
    </w:p>
    <w:p w14:paraId="65108F32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Issue:</w:t>
      </w:r>
    </w:p>
    <w:p w14:paraId="47524B74" w14:textId="77777777" w:rsidR="00A70A1B" w:rsidRDefault="00A70A1B" w:rsidP="00A70A1B">
      <w:pPr>
        <w:numPr>
          <w:ilvl w:val="0"/>
          <w:numId w:val="4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t>Wasted space and higher costs.</w:t>
      </w:r>
    </w:p>
    <w:p w14:paraId="3B257643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Solutions:</w:t>
      </w:r>
    </w:p>
    <w:p w14:paraId="2736A901" w14:textId="77777777" w:rsidR="00A70A1B" w:rsidRDefault="00A70A1B" w:rsidP="00A70A1B">
      <w:pPr>
        <w:numPr>
          <w:ilvl w:val="0"/>
          <w:numId w:val="4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Space Planning:</w:t>
      </w:r>
      <w:r>
        <w:t xml:space="preserve"> Optimize layouts.</w:t>
      </w:r>
    </w:p>
    <w:p w14:paraId="76FE5BD5" w14:textId="77777777" w:rsidR="00A70A1B" w:rsidRDefault="00A70A1B" w:rsidP="00A70A1B">
      <w:pPr>
        <w:numPr>
          <w:ilvl w:val="0"/>
          <w:numId w:val="4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Cable Management:</w:t>
      </w:r>
      <w:r>
        <w:t xml:space="preserve"> Reduce clutter.</w:t>
      </w:r>
    </w:p>
    <w:p w14:paraId="1715FDBB" w14:textId="77777777" w:rsidR="00A70A1B" w:rsidRDefault="00A70A1B" w:rsidP="00A70A1B">
      <w:pPr>
        <w:numPr>
          <w:ilvl w:val="0"/>
          <w:numId w:val="4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Rack Optimization:</w:t>
      </w:r>
      <w:r>
        <w:t xml:space="preserve"> Use high-density racks.</w:t>
      </w:r>
    </w:p>
    <w:p w14:paraId="41B3B272" w14:textId="77777777" w:rsidR="00A70A1B" w:rsidRDefault="00A70A1B" w:rsidP="00A70A1B">
      <w:pPr>
        <w:pStyle w:val="Heading3"/>
      </w:pPr>
      <w:r>
        <w:t xml:space="preserve">9. </w:t>
      </w:r>
      <w:r>
        <w:rPr>
          <w:rStyle w:val="Strong"/>
          <w:b w:val="0"/>
          <w:bCs/>
        </w:rPr>
        <w:t>Cooling Inefficiencies</w:t>
      </w:r>
    </w:p>
    <w:p w14:paraId="25D18C24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Issue:</w:t>
      </w:r>
    </w:p>
    <w:p w14:paraId="72FA1AEA" w14:textId="77777777" w:rsidR="00A70A1B" w:rsidRDefault="00A70A1B" w:rsidP="00A70A1B">
      <w:pPr>
        <w:numPr>
          <w:ilvl w:val="0"/>
          <w:numId w:val="4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t>Overheating due to poor cooling.</w:t>
      </w:r>
    </w:p>
    <w:p w14:paraId="7FE77B0A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Solutions:</w:t>
      </w:r>
    </w:p>
    <w:p w14:paraId="6E682E88" w14:textId="77777777" w:rsidR="00A70A1B" w:rsidRDefault="00A70A1B" w:rsidP="00A70A1B">
      <w:pPr>
        <w:numPr>
          <w:ilvl w:val="0"/>
          <w:numId w:val="4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Efficient Cooling:</w:t>
      </w:r>
      <w:r>
        <w:t xml:space="preserve"> Use advanced systems.</w:t>
      </w:r>
    </w:p>
    <w:p w14:paraId="2DCE1A02" w14:textId="77777777" w:rsidR="00A70A1B" w:rsidRDefault="00A70A1B" w:rsidP="00A70A1B">
      <w:pPr>
        <w:numPr>
          <w:ilvl w:val="0"/>
          <w:numId w:val="4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Temperature Monitoring:</w:t>
      </w:r>
      <w:r>
        <w:t xml:space="preserve"> Ensure proper cooling.</w:t>
      </w:r>
    </w:p>
    <w:p w14:paraId="56C88947" w14:textId="77777777" w:rsidR="00A70A1B" w:rsidRDefault="00A70A1B" w:rsidP="00A70A1B">
      <w:pPr>
        <w:numPr>
          <w:ilvl w:val="0"/>
          <w:numId w:val="4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Preventive Maintenance:</w:t>
      </w:r>
      <w:r>
        <w:t xml:space="preserve"> Regularly service equipment.</w:t>
      </w:r>
    </w:p>
    <w:p w14:paraId="66475EBA" w14:textId="77777777" w:rsidR="00A70A1B" w:rsidRDefault="00A70A1B" w:rsidP="00A70A1B">
      <w:pPr>
        <w:pStyle w:val="Heading3"/>
      </w:pPr>
      <w:r>
        <w:t xml:space="preserve">10. </w:t>
      </w:r>
      <w:r>
        <w:rPr>
          <w:rStyle w:val="Strong"/>
          <w:b w:val="0"/>
          <w:bCs/>
        </w:rPr>
        <w:t>Poor Documentation and Management</w:t>
      </w:r>
    </w:p>
    <w:p w14:paraId="5B0A0206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Issue:</w:t>
      </w:r>
    </w:p>
    <w:p w14:paraId="29FC9512" w14:textId="77777777" w:rsidR="00A70A1B" w:rsidRDefault="00A70A1B" w:rsidP="00A70A1B">
      <w:pPr>
        <w:numPr>
          <w:ilvl w:val="0"/>
          <w:numId w:val="4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t>Operational inefficiencies from lack of documentation.</w:t>
      </w:r>
    </w:p>
    <w:p w14:paraId="59EF94CD" w14:textId="77777777" w:rsidR="00A70A1B" w:rsidRDefault="00A70A1B" w:rsidP="00A70A1B">
      <w:pPr>
        <w:pStyle w:val="NormalWeb"/>
        <w:ind w:left="1080"/>
      </w:pPr>
      <w:r>
        <w:rPr>
          <w:rStyle w:val="Strong"/>
        </w:rPr>
        <w:t>Solutions:</w:t>
      </w:r>
    </w:p>
    <w:p w14:paraId="572C5E54" w14:textId="77777777" w:rsidR="00A70A1B" w:rsidRDefault="00A70A1B" w:rsidP="00A70A1B">
      <w:pPr>
        <w:numPr>
          <w:ilvl w:val="0"/>
          <w:numId w:val="4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Detailed Documentation:</w:t>
      </w:r>
      <w:r>
        <w:t xml:space="preserve"> Keep comprehensive records.</w:t>
      </w:r>
    </w:p>
    <w:p w14:paraId="5C2B9EE5" w14:textId="77777777" w:rsidR="00A70A1B" w:rsidRDefault="00A70A1B" w:rsidP="00A70A1B">
      <w:pPr>
        <w:numPr>
          <w:ilvl w:val="0"/>
          <w:numId w:val="4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Configuration Management:</w:t>
      </w:r>
      <w:r>
        <w:t xml:space="preserve"> Track changes.</w:t>
      </w:r>
    </w:p>
    <w:p w14:paraId="107BA3FE" w14:textId="77777777" w:rsidR="00A70A1B" w:rsidRDefault="00A70A1B" w:rsidP="00A70A1B">
      <w:pPr>
        <w:numPr>
          <w:ilvl w:val="0"/>
          <w:numId w:val="4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Strong"/>
        </w:rPr>
        <w:t>Training:</w:t>
      </w:r>
      <w:r>
        <w:t xml:space="preserve"> Educate staff on management practices.</w:t>
      </w:r>
    </w:p>
    <w:p w14:paraId="3F921A32" w14:textId="5DE89434" w:rsidR="00A70A1B" w:rsidRDefault="00A1684F" w:rsidP="00A70A1B">
      <w:pPr>
        <w:pStyle w:val="BodyTextL25"/>
        <w:ind w:left="0"/>
        <w:rPr>
          <w:rFonts w:cs="Arial"/>
          <w:sz w:val="22"/>
          <w:lang w:val="en-PH"/>
        </w:rPr>
      </w:pPr>
      <w:r>
        <w:rPr>
          <w:rFonts w:cs="Arial"/>
          <w:sz w:val="22"/>
          <w:lang w:val="en-PH"/>
        </w:rPr>
        <w:br/>
      </w:r>
    </w:p>
    <w:p w14:paraId="3E8A8654" w14:textId="77777777" w:rsidR="00A70A1B" w:rsidRDefault="00A70A1B">
      <w:pPr>
        <w:spacing w:before="0" w:after="0" w:line="240" w:lineRule="auto"/>
        <w:rPr>
          <w:rFonts w:cs="Arial"/>
          <w:lang w:val="en-PH"/>
        </w:rPr>
      </w:pPr>
      <w:r>
        <w:rPr>
          <w:rFonts w:cs="Arial"/>
          <w:lang w:val="en-PH"/>
        </w:rPr>
        <w:br w:type="page"/>
      </w:r>
    </w:p>
    <w:p w14:paraId="6D547259" w14:textId="58FD9CC5" w:rsidR="00B77D19" w:rsidRPr="004D411C" w:rsidRDefault="004D411C" w:rsidP="00A70A1B">
      <w:pPr>
        <w:pStyle w:val="BodyTextL25"/>
        <w:ind w:left="0"/>
        <w:rPr>
          <w:rFonts w:cs="Arial"/>
          <w:sz w:val="22"/>
          <w:lang w:val="en-PH"/>
        </w:rPr>
      </w:pPr>
      <w:r w:rsidRPr="004D411C">
        <w:rPr>
          <w:rFonts w:cs="Arial"/>
          <w:sz w:val="22"/>
        </w:rPr>
        <w:lastRenderedPageBreak/>
        <w:t>You are a project manager responsible for implementing a new infrastructure project, such as a smart city initiative or a digital transformation strategy.</w:t>
      </w:r>
    </w:p>
    <w:p w14:paraId="397F6026" w14:textId="77777777" w:rsidR="00A70A1B" w:rsidRPr="00A70A1B" w:rsidRDefault="004D411C" w:rsidP="00A70A1B">
      <w:pPr>
        <w:pStyle w:val="NormalWeb"/>
      </w:pPr>
      <w:r w:rsidRPr="004D411C">
        <w:rPr>
          <w:rFonts w:cs="Arial"/>
        </w:rPr>
        <w:t>What IT systems and technologies are necessary to support the project's objectives?</w:t>
      </w:r>
      <w:r w:rsidR="00A70A1B">
        <w:rPr>
          <w:rFonts w:cs="Arial"/>
        </w:rPr>
        <w:br/>
        <w:t xml:space="preserve"> </w:t>
      </w:r>
      <w:proofErr w:type="gramStart"/>
      <w:r w:rsidR="00A70A1B" w:rsidRPr="00A70A1B">
        <w:rPr>
          <w:rFonts w:hAnsi="Symbol"/>
        </w:rPr>
        <w:t></w:t>
      </w:r>
      <w:r w:rsidR="00A70A1B" w:rsidRPr="00A70A1B">
        <w:t xml:space="preserve">  </w:t>
      </w:r>
      <w:r w:rsidR="00A70A1B" w:rsidRPr="00A70A1B">
        <w:rPr>
          <w:b/>
          <w:bCs/>
        </w:rPr>
        <w:t>Smart</w:t>
      </w:r>
      <w:proofErr w:type="gramEnd"/>
      <w:r w:rsidR="00A70A1B" w:rsidRPr="00A70A1B">
        <w:rPr>
          <w:b/>
          <w:bCs/>
        </w:rPr>
        <w:t xml:space="preserve"> City Initiative:</w:t>
      </w:r>
    </w:p>
    <w:p w14:paraId="66986473" w14:textId="77777777" w:rsidR="00A70A1B" w:rsidRPr="00A70A1B" w:rsidRDefault="00A70A1B" w:rsidP="00A70A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proofErr w:type="spellStart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IoT</w:t>
      </w:r>
      <w:proofErr w:type="spell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Devices: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For real-time data.</w:t>
      </w:r>
    </w:p>
    <w:p w14:paraId="7F527706" w14:textId="77777777" w:rsidR="00A70A1B" w:rsidRPr="00A70A1B" w:rsidRDefault="00A70A1B" w:rsidP="00A70A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Da</w:t>
      </w:r>
      <w:bookmarkStart w:id="0" w:name="_GoBack"/>
      <w:bookmarkEnd w:id="0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ta Analytics: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To process and analyze data.</w:t>
      </w:r>
    </w:p>
    <w:p w14:paraId="19AD2CEC" w14:textId="77777777" w:rsidR="00A70A1B" w:rsidRPr="00A70A1B" w:rsidRDefault="00A70A1B" w:rsidP="00A70A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Cloud Computing: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For scalable storage.</w:t>
      </w:r>
    </w:p>
    <w:p w14:paraId="23A12A6F" w14:textId="77777777" w:rsidR="00A70A1B" w:rsidRPr="00A70A1B" w:rsidRDefault="00A70A1B" w:rsidP="00A70A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High-Speed Networks: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(e.g., 5G, fiber optics).</w:t>
      </w:r>
    </w:p>
    <w:p w14:paraId="78E5AFD9" w14:textId="77777777" w:rsidR="00A70A1B" w:rsidRPr="00A70A1B" w:rsidRDefault="00A70A1B" w:rsidP="00A70A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AI/ML: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For automation and insights.</w:t>
      </w:r>
    </w:p>
    <w:p w14:paraId="1E981BA2" w14:textId="77777777" w:rsidR="00A70A1B" w:rsidRPr="00A70A1B" w:rsidRDefault="00A70A1B" w:rsidP="00A70A1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Digital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Transformation:</w:t>
      </w:r>
    </w:p>
    <w:p w14:paraId="4C68DCCF" w14:textId="77777777" w:rsidR="00A70A1B" w:rsidRPr="00A70A1B" w:rsidRDefault="00A70A1B" w:rsidP="00A70A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ERP Systems: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For business process management.</w:t>
      </w:r>
    </w:p>
    <w:p w14:paraId="6DEBCB8F" w14:textId="77777777" w:rsidR="00A70A1B" w:rsidRPr="00A70A1B" w:rsidRDefault="00A70A1B" w:rsidP="00A70A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CRM Systems: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For customer management.</w:t>
      </w:r>
    </w:p>
    <w:p w14:paraId="09ED2F67" w14:textId="77777777" w:rsidR="00A70A1B" w:rsidRPr="00A70A1B" w:rsidRDefault="00A70A1B" w:rsidP="00A70A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Data Warehousing: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For data consolidation.</w:t>
      </w:r>
    </w:p>
    <w:p w14:paraId="6B403F08" w14:textId="77777777" w:rsidR="00A70A1B" w:rsidRPr="00A70A1B" w:rsidRDefault="00A70A1B" w:rsidP="00A70A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Collaboration Tools: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(e.g., Microsoft Teams).</w:t>
      </w:r>
    </w:p>
    <w:p w14:paraId="2371D447" w14:textId="63B99470" w:rsidR="004D411C" w:rsidRPr="00A70A1B" w:rsidRDefault="00A70A1B" w:rsidP="00A70A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Cybersecurity Solutions: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To protect data.</w:t>
      </w:r>
    </w:p>
    <w:p w14:paraId="348724A9" w14:textId="78A26C63" w:rsidR="00A70A1B" w:rsidRPr="00A70A1B" w:rsidRDefault="004D411C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4D411C">
        <w:rPr>
          <w:rFonts w:cs="Arial"/>
        </w:rPr>
        <w:t>How can the IT infrastructure be designed to be scalable and flexible?</w:t>
      </w:r>
      <w:r w:rsidR="00A70A1B">
        <w:rPr>
          <w:rFonts w:cs="Arial"/>
        </w:rPr>
        <w:br/>
        <w:t xml:space="preserve"> </w:t>
      </w:r>
      <w:r w:rsidR="00A70A1B">
        <w:rPr>
          <w:rFonts w:cs="Arial"/>
        </w:rPr>
        <w:tab/>
      </w:r>
      <w:proofErr w:type="gramStart"/>
      <w:r w:rsidR="00A70A1B"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="00A70A1B"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="00A70A1B"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Modular</w:t>
      </w:r>
      <w:proofErr w:type="gramEnd"/>
      <w:r w:rsidR="00A70A1B"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Design:</w:t>
      </w:r>
      <w:r w:rsidR="00A70A1B"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Easy expansion.</w:t>
      </w:r>
    </w:p>
    <w:p w14:paraId="3F9625A9" w14:textId="77777777" w:rsidR="00A70A1B" w:rsidRPr="00A70A1B" w:rsidRDefault="00A70A1B" w:rsidP="00A70A1B">
      <w:pPr>
        <w:spacing w:before="0"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PH" w:eastAsia="en-PH"/>
        </w:rPr>
      </w:pP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Cloud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Services: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Scalable resources.</w:t>
      </w:r>
    </w:p>
    <w:p w14:paraId="7E2F9C0F" w14:textId="77777777" w:rsidR="00A70A1B" w:rsidRPr="00A70A1B" w:rsidRDefault="00A70A1B" w:rsidP="00A70A1B">
      <w:pPr>
        <w:spacing w:before="0"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PH" w:eastAsia="en-PH"/>
        </w:rPr>
      </w:pP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proofErr w:type="spellStart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Microservices</w:t>
      </w:r>
      <w:proofErr w:type="spellEnd"/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Independent scaling.</w:t>
      </w:r>
    </w:p>
    <w:p w14:paraId="0382D939" w14:textId="77777777" w:rsidR="00A70A1B" w:rsidRPr="00A70A1B" w:rsidRDefault="00A70A1B" w:rsidP="00A70A1B">
      <w:pPr>
        <w:spacing w:before="0"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PH" w:eastAsia="en-PH"/>
        </w:rPr>
      </w:pP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Load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Balancers: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Distribute traffic.</w:t>
      </w:r>
    </w:p>
    <w:p w14:paraId="60E95FEA" w14:textId="4DD4173A" w:rsidR="004D411C" w:rsidRDefault="00A70A1B" w:rsidP="00A70A1B">
      <w:pPr>
        <w:spacing w:before="0"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PH" w:eastAsia="en-PH"/>
        </w:rPr>
      </w:pP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Virtualization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Efficient resource use.</w:t>
      </w:r>
    </w:p>
    <w:p w14:paraId="0A250462" w14:textId="77777777" w:rsidR="00A70A1B" w:rsidRPr="00A70A1B" w:rsidRDefault="00A70A1B" w:rsidP="00A70A1B">
      <w:pPr>
        <w:spacing w:before="0" w:after="0" w:line="240" w:lineRule="auto"/>
        <w:ind w:firstLine="720"/>
        <w:rPr>
          <w:rFonts w:cs="Arial"/>
        </w:rPr>
      </w:pPr>
    </w:p>
    <w:p w14:paraId="3C29DF17" w14:textId="7C557EAA" w:rsidR="00A70A1B" w:rsidRPr="00A70A1B" w:rsidRDefault="004D411C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4D411C">
        <w:rPr>
          <w:rFonts w:cs="Arial"/>
        </w:rPr>
        <w:t>What are the potential security risks and vulnerabilities, and how can they be addressed?</w:t>
      </w:r>
      <w:r w:rsidR="00A70A1B">
        <w:rPr>
          <w:rFonts w:cs="Arial"/>
        </w:rPr>
        <w:br/>
      </w:r>
      <w:r w:rsidR="00A70A1B"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 w:rsidR="00A70A1B"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="00A70A1B"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="00A70A1B"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="00A70A1B"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Risk</w:t>
      </w:r>
      <w:proofErr w:type="gramEnd"/>
      <w:r w:rsidR="00A70A1B"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Assessment:</w:t>
      </w:r>
      <w:r w:rsidR="00A70A1B"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Regular evaluations.</w:t>
      </w:r>
    </w:p>
    <w:p w14:paraId="2D60569D" w14:textId="6BAF647A" w:rsidR="00A70A1B" w:rsidRPr="00A70A1B" w:rsidRDefault="00A70A1B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Data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Encryption: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Protect data in transit and at rest.</w:t>
      </w:r>
    </w:p>
    <w:p w14:paraId="63E79608" w14:textId="3C6A7873" w:rsidR="00A70A1B" w:rsidRPr="00A70A1B" w:rsidRDefault="00A70A1B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Access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Controls: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Strong authentication.</w:t>
      </w:r>
    </w:p>
    <w:p w14:paraId="4673984F" w14:textId="7CF3487E" w:rsidR="00A70A1B" w:rsidRPr="00A70A1B" w:rsidRDefault="00A70A1B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Updates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Regular patching.</w:t>
      </w:r>
    </w:p>
    <w:p w14:paraId="5BA6DBA6" w14:textId="1E394616" w:rsidR="00A70A1B" w:rsidRPr="00A70A1B" w:rsidRDefault="00A70A1B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Intrusion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Detection: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Monitor threats.</w:t>
      </w:r>
    </w:p>
    <w:p w14:paraId="520EA9B9" w14:textId="11315AF2" w:rsidR="004D411C" w:rsidRDefault="00A70A1B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Employee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Training: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Cybersecurity awareness.</w:t>
      </w:r>
    </w:p>
    <w:p w14:paraId="2D7AA977" w14:textId="77777777" w:rsidR="00A70A1B" w:rsidRPr="00A70A1B" w:rsidRDefault="00A70A1B" w:rsidP="00A70A1B">
      <w:pPr>
        <w:spacing w:before="0" w:after="0" w:line="240" w:lineRule="auto"/>
        <w:rPr>
          <w:rFonts w:cs="Arial"/>
        </w:rPr>
      </w:pPr>
    </w:p>
    <w:p w14:paraId="40C951F2" w14:textId="0E0DE5C5" w:rsidR="00A70A1B" w:rsidRPr="00A70A1B" w:rsidRDefault="004D411C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4D411C">
        <w:rPr>
          <w:rFonts w:cs="Arial"/>
        </w:rPr>
        <w:t>How can the IT infrastructure be integrated with existing systems and processes to minimize disruption?</w:t>
      </w:r>
      <w:r w:rsidR="00A70A1B">
        <w:rPr>
          <w:rFonts w:cs="Arial"/>
        </w:rPr>
        <w:br/>
        <w:t xml:space="preserve"> </w:t>
      </w:r>
      <w:r w:rsidR="00A70A1B">
        <w:rPr>
          <w:rFonts w:cs="Arial"/>
        </w:rPr>
        <w:tab/>
      </w:r>
      <w:proofErr w:type="gramStart"/>
      <w:r w:rsidR="00A70A1B"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="00A70A1B"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="00A70A1B"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Compatibility</w:t>
      </w:r>
      <w:proofErr w:type="gramEnd"/>
      <w:r w:rsidR="00A70A1B"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Check:</w:t>
      </w:r>
      <w:r w:rsidR="00A70A1B"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Ensure integration fits.</w:t>
      </w:r>
    </w:p>
    <w:p w14:paraId="06597C5F" w14:textId="65C9232A" w:rsidR="00A70A1B" w:rsidRPr="00A70A1B" w:rsidRDefault="00A70A1B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Phased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Rollout: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Gradual implementation.</w:t>
      </w:r>
    </w:p>
    <w:p w14:paraId="3204F89E" w14:textId="50FB6918" w:rsidR="00A70A1B" w:rsidRPr="00A70A1B" w:rsidRDefault="00A70A1B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APIs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Seamless data exchange.</w:t>
      </w:r>
    </w:p>
    <w:p w14:paraId="03C29068" w14:textId="6DC36EA6" w:rsidR="00A70A1B" w:rsidRPr="00A70A1B" w:rsidRDefault="00A70A1B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Data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Migration: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Plan and execute carefully.</w:t>
      </w:r>
    </w:p>
    <w:p w14:paraId="5A2A9270" w14:textId="1CB66E69" w:rsidR="00A70A1B" w:rsidRPr="00A70A1B" w:rsidRDefault="00A70A1B" w:rsidP="00A70A1B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Change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Management: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Communicate and support.</w:t>
      </w:r>
    </w:p>
    <w:p w14:paraId="489AA0A9" w14:textId="7CE06E57" w:rsidR="004D411C" w:rsidRPr="00A70A1B" w:rsidRDefault="00A70A1B" w:rsidP="00A70A1B">
      <w:pPr>
        <w:spacing w:before="0" w:after="0" w:line="240" w:lineRule="auto"/>
        <w:rPr>
          <w:rFonts w:cs="Arial"/>
        </w:rPr>
      </w:pPr>
      <w:r>
        <w:rPr>
          <w:rFonts w:ascii="Times New Roman" w:eastAsia="Times New Roman" w:hAnsi="Symbol"/>
          <w:sz w:val="24"/>
          <w:szCs w:val="24"/>
          <w:lang w:val="en-PH" w:eastAsia="en-PH"/>
        </w:rPr>
        <w:t xml:space="preserve"> </w:t>
      </w:r>
      <w:r>
        <w:rPr>
          <w:rFonts w:ascii="Times New Roman" w:eastAsia="Times New Roman" w:hAnsi="Symbol"/>
          <w:sz w:val="24"/>
          <w:szCs w:val="24"/>
          <w:lang w:val="en-PH" w:eastAsia="en-PH"/>
        </w:rPr>
        <w:tab/>
      </w:r>
      <w:proofErr w:type="gramStart"/>
      <w:r w:rsidRPr="00A70A1B">
        <w:rPr>
          <w:rFonts w:ascii="Times New Roman" w:eastAsia="Times New Roman" w:hAnsi="Symbol"/>
          <w:sz w:val="24"/>
          <w:szCs w:val="24"/>
          <w:lang w:val="en-PH" w:eastAsia="en-PH"/>
        </w:rPr>
        <w:t>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 </w:t>
      </w:r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>Continuous</w:t>
      </w:r>
      <w:proofErr w:type="gramEnd"/>
      <w:r w:rsidRPr="00A70A1B"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  <w:t xml:space="preserve"> Monitoring:</w:t>
      </w:r>
      <w:r w:rsidRPr="00A70A1B"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 Track integration performance.</w:t>
      </w:r>
    </w:p>
    <w:sectPr w:rsidR="004D411C" w:rsidRPr="00A70A1B" w:rsidSect="00CB2EEC">
      <w:footerReference w:type="default" r:id="rId9"/>
      <w:headerReference w:type="first" r:id="rId10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F2976" w14:textId="77777777" w:rsidR="003B455E" w:rsidRDefault="003B455E" w:rsidP="00710659">
      <w:pPr>
        <w:spacing w:after="0" w:line="240" w:lineRule="auto"/>
      </w:pPr>
      <w:r>
        <w:separator/>
      </w:r>
    </w:p>
    <w:p w14:paraId="70268B86" w14:textId="77777777" w:rsidR="003B455E" w:rsidRDefault="003B455E"/>
  </w:endnote>
  <w:endnote w:type="continuationSeparator" w:id="0">
    <w:p w14:paraId="1785D16B" w14:textId="77777777" w:rsidR="003B455E" w:rsidRDefault="003B455E" w:rsidP="00710659">
      <w:pPr>
        <w:spacing w:after="0" w:line="240" w:lineRule="auto"/>
      </w:pPr>
      <w:r>
        <w:continuationSeparator/>
      </w:r>
    </w:p>
    <w:p w14:paraId="03BFC29A" w14:textId="77777777" w:rsidR="003B455E" w:rsidRDefault="003B45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0A1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0A1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A5DA7" w14:textId="77777777" w:rsidR="003B455E" w:rsidRDefault="003B455E" w:rsidP="00710659">
      <w:pPr>
        <w:spacing w:after="0" w:line="240" w:lineRule="auto"/>
      </w:pPr>
      <w:r>
        <w:separator/>
      </w:r>
    </w:p>
    <w:p w14:paraId="5FD7B6D8" w14:textId="77777777" w:rsidR="003B455E" w:rsidRDefault="003B455E"/>
  </w:footnote>
  <w:footnote w:type="continuationSeparator" w:id="0">
    <w:p w14:paraId="7D413E7B" w14:textId="77777777" w:rsidR="003B455E" w:rsidRDefault="003B455E" w:rsidP="00710659">
      <w:pPr>
        <w:spacing w:after="0" w:line="240" w:lineRule="auto"/>
      </w:pPr>
      <w:r>
        <w:continuationSeparator/>
      </w:r>
    </w:p>
    <w:p w14:paraId="4B06DF4E" w14:textId="77777777" w:rsidR="003B455E" w:rsidRDefault="003B45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32D54"/>
    <w:multiLevelType w:val="multilevel"/>
    <w:tmpl w:val="5A04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50C47"/>
    <w:multiLevelType w:val="multilevel"/>
    <w:tmpl w:val="7DD0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F9C698D"/>
    <w:multiLevelType w:val="multilevel"/>
    <w:tmpl w:val="410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30114FF"/>
    <w:multiLevelType w:val="multilevel"/>
    <w:tmpl w:val="4EE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93A51"/>
    <w:multiLevelType w:val="multilevel"/>
    <w:tmpl w:val="D54A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3631E"/>
    <w:multiLevelType w:val="multilevel"/>
    <w:tmpl w:val="701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47DA8"/>
    <w:multiLevelType w:val="multilevel"/>
    <w:tmpl w:val="C94C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3B3A58"/>
    <w:multiLevelType w:val="multilevel"/>
    <w:tmpl w:val="11C0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4A03B3"/>
    <w:multiLevelType w:val="multilevel"/>
    <w:tmpl w:val="4AB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E1FE8"/>
    <w:multiLevelType w:val="multilevel"/>
    <w:tmpl w:val="89EC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B6C87"/>
    <w:multiLevelType w:val="multilevel"/>
    <w:tmpl w:val="6A9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4D4F2001"/>
    <w:multiLevelType w:val="multilevel"/>
    <w:tmpl w:val="0940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81836"/>
    <w:multiLevelType w:val="multilevel"/>
    <w:tmpl w:val="F28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A44EF"/>
    <w:multiLevelType w:val="hybridMultilevel"/>
    <w:tmpl w:val="AC801C66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055D2"/>
    <w:multiLevelType w:val="multilevel"/>
    <w:tmpl w:val="572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34CEF"/>
    <w:multiLevelType w:val="multilevel"/>
    <w:tmpl w:val="77B6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D49A6"/>
    <w:multiLevelType w:val="multilevel"/>
    <w:tmpl w:val="390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8546FE"/>
    <w:multiLevelType w:val="multilevel"/>
    <w:tmpl w:val="6F7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653F47"/>
    <w:multiLevelType w:val="multilevel"/>
    <w:tmpl w:val="931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4C7E8B"/>
    <w:multiLevelType w:val="multilevel"/>
    <w:tmpl w:val="BCD8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7C7DD8"/>
    <w:multiLevelType w:val="multilevel"/>
    <w:tmpl w:val="1804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14004"/>
    <w:multiLevelType w:val="multilevel"/>
    <w:tmpl w:val="598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D06BD7"/>
    <w:multiLevelType w:val="multilevel"/>
    <w:tmpl w:val="AD6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9E38E9"/>
    <w:multiLevelType w:val="multilevel"/>
    <w:tmpl w:val="27C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2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38"/>
  </w:num>
  <w:num w:numId="11">
    <w:abstractNumId w:val="15"/>
  </w:num>
  <w:num w:numId="12">
    <w:abstractNumId w:val="16"/>
  </w:num>
  <w:num w:numId="13">
    <w:abstractNumId w:val="18"/>
  </w:num>
  <w:num w:numId="14">
    <w:abstractNumId w:val="28"/>
  </w:num>
  <w:num w:numId="15">
    <w:abstractNumId w:val="33"/>
  </w:num>
  <w:num w:numId="16">
    <w:abstractNumId w:val="5"/>
  </w:num>
  <w:num w:numId="17">
    <w:abstractNumId w:val="30"/>
  </w:num>
  <w:num w:numId="18">
    <w:abstractNumId w:val="6"/>
  </w:num>
  <w:num w:numId="19">
    <w:abstractNumId w:val="32"/>
  </w:num>
  <w:num w:numId="20">
    <w:abstractNumId w:val="34"/>
  </w:num>
  <w:num w:numId="21">
    <w:abstractNumId w:val="24"/>
  </w:num>
  <w:num w:numId="22">
    <w:abstractNumId w:val="37"/>
  </w:num>
  <w:num w:numId="23">
    <w:abstractNumId w:val="0"/>
  </w:num>
  <w:num w:numId="24">
    <w:abstractNumId w:val="25"/>
  </w:num>
  <w:num w:numId="25">
    <w:abstractNumId w:val="26"/>
  </w:num>
  <w:num w:numId="26">
    <w:abstractNumId w:val="21"/>
  </w:num>
  <w:num w:numId="27">
    <w:abstractNumId w:val="41"/>
  </w:num>
  <w:num w:numId="28">
    <w:abstractNumId w:val="11"/>
  </w:num>
  <w:num w:numId="29">
    <w:abstractNumId w:val="40"/>
  </w:num>
  <w:num w:numId="30">
    <w:abstractNumId w:val="31"/>
  </w:num>
  <w:num w:numId="31">
    <w:abstractNumId w:val="35"/>
  </w:num>
  <w:num w:numId="32">
    <w:abstractNumId w:val="23"/>
  </w:num>
  <w:num w:numId="33">
    <w:abstractNumId w:val="7"/>
  </w:num>
  <w:num w:numId="34">
    <w:abstractNumId w:val="14"/>
  </w:num>
  <w:num w:numId="35">
    <w:abstractNumId w:val="27"/>
  </w:num>
  <w:num w:numId="36">
    <w:abstractNumId w:val="20"/>
  </w:num>
  <w:num w:numId="37">
    <w:abstractNumId w:val="9"/>
  </w:num>
  <w:num w:numId="38">
    <w:abstractNumId w:val="19"/>
  </w:num>
  <w:num w:numId="39">
    <w:abstractNumId w:val="29"/>
  </w:num>
  <w:num w:numId="40">
    <w:abstractNumId w:val="36"/>
  </w:num>
  <w:num w:numId="41">
    <w:abstractNumId w:val="3"/>
  </w:num>
  <w:num w:numId="42">
    <w:abstractNumId w:val="42"/>
  </w:num>
  <w:num w:numId="43">
    <w:abstractNumId w:val="12"/>
  </w:num>
  <w:num w:numId="44">
    <w:abstractNumId w:val="13"/>
  </w:num>
  <w:num w:numId="45">
    <w:abstractNumId w:val="43"/>
  </w:num>
  <w:num w:numId="46">
    <w:abstractNumId w:val="39"/>
  </w:num>
  <w:num w:numId="47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394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55E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32C6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411C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C54D8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3C1D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1684F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A1B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77D19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B47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5826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EF663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5D01D-6935-4247-8B9C-4EDACEA7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547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charles gerardo</cp:lastModifiedBy>
  <cp:revision>32</cp:revision>
  <cp:lastPrinted>2019-07-22T17:12:00Z</cp:lastPrinted>
  <dcterms:created xsi:type="dcterms:W3CDTF">2021-08-22T11:22:00Z</dcterms:created>
  <dcterms:modified xsi:type="dcterms:W3CDTF">2024-08-29T02:09:00Z</dcterms:modified>
</cp:coreProperties>
</file>